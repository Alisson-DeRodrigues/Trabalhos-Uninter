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bookmarkStart w:name="_Hlk34611253" w:displacedByCustomXml="next" w:id="0"/>
    <w:bookmarkEnd w:displacedByCustomXml="next" w:id="0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D019A" w:rsidP="008604EE" w:rsidRDefault="008604EE" w14:paraId="2CD2268B" w14:textId="518DBE38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83B6E" wp14:editId="349B1804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3219450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3219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B17A9" w:rsidP="00846018" w:rsidRDefault="009B17A9" w14:paraId="752C93AA" w14:textId="329DFD49">
                                <w:pPr>
                                  <w:pStyle w:val="11-TIPODETRABALHO"/>
                                </w:pPr>
                                <w:r>
                                  <w:t>ATIVIDADE PRÁTICA</w:t>
                                </w:r>
                                <w:r w:rsidR="001A72B4">
                                  <w:t>:</w:t>
                                </w:r>
                              </w:p>
                              <w:p w:rsidRPr="006E1914" w:rsidR="009B17A9" w:rsidP="005318AE" w:rsidRDefault="006E1914" w14:paraId="02FAB809" w14:textId="6B36219B">
                                <w:pPr>
                                  <w:pStyle w:val="12-NOMEDADISCIPLINA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6E1914">
                                  <w:rPr>
                                    <w:sz w:val="64"/>
                                    <w:szCs w:val="64"/>
                                  </w:rPr>
                                  <w:t>Lógica de Programação e Algoritmos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6AA83B6E">
                    <v:stroke joinstyle="miter"/>
                    <v:path gradientshapeok="t" o:connecttype="rect"/>
                  </v:shapetype>
                  <v:shape id="Caixa de Texto 3" style="position:absolute;left:0;text-align:left;margin-left:-1.5pt;margin-top:342pt;width:487.3pt;height:2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">
                    <v:textbox>
                      <w:txbxContent>
                        <w:p w:rsidR="009B17A9" w:rsidP="00846018" w:rsidRDefault="009B17A9" w14:paraId="752C93AA" w14:textId="329DFD49">
                          <w:pPr>
                            <w:pStyle w:val="11-TIPODETRABALHO"/>
                          </w:pPr>
                          <w:r>
                            <w:t>ATIVIDADE PRÁTICA</w:t>
                          </w:r>
                          <w:r w:rsidR="001A72B4">
                            <w:t>:</w:t>
                          </w:r>
                        </w:p>
                        <w:p w:rsidRPr="006E1914" w:rsidR="009B17A9" w:rsidP="005318AE" w:rsidRDefault="006E1914" w14:paraId="02FAB809" w14:textId="6B36219B">
                          <w:pPr>
                            <w:pStyle w:val="12-NOMEDADISCIPLINA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6E1914">
                            <w:rPr>
                              <w:sz w:val="64"/>
                              <w:szCs w:val="64"/>
                            </w:rPr>
                            <w:t>Lógica de Programação e Algoritmos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:rsidRPr="00B3428C" w:rsidR="009B17A9" w:rsidP="00B3428C" w:rsidRDefault="009B17A9" w14:paraId="6FE2AC8F" w14:textId="00EC09FB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:rsidRPr="00B3428C" w:rsidR="009B17A9" w:rsidP="00B3428C" w:rsidRDefault="009B17A9" w14:paraId="7A4796C8" w14:textId="101FC453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FC3603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aixa de Texto 14" style="position:absolute;left:0;text-align:left;margin-left:423.85pt;margin-top:.25pt;width:63.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color="#f5a607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w14:anchorId="40F74479">
                    <v:fill opacity="28270f"/>
                    <v:textbox>
                      <w:txbxContent>
                        <w:p w:rsidRPr="00B3428C" w:rsidR="009B17A9" w:rsidP="00B3428C" w:rsidRDefault="009B17A9" w14:paraId="6FE2AC8F" w14:textId="00EC09FB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:rsidRPr="00B3428C" w:rsidR="009B17A9" w:rsidP="00B3428C" w:rsidRDefault="009B17A9" w14:paraId="7A4796C8" w14:textId="101FC453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FC3603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B0FCD" w:rsidR="003E22DF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:rsidR="00A23542" w:rsidRDefault="005318AE" w14:paraId="7B3BB2A0" w14:textId="05D237AA">
      <w:pPr>
        <w:ind w:firstLine="709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41344" behindDoc="0" locked="0" layoutInCell="1" allowOverlap="1" wp14:anchorId="438AB29F" wp14:editId="4C712AB3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1308</wp:posOffset>
                </wp:positionH>
                <wp:positionV xmlns:wp="http://schemas.openxmlformats.org/drawingml/2006/wordprocessingDrawing" relativeFrom="paragraph">
                  <wp:posOffset>1750668</wp:posOffset>
                </wp:positionV>
                <wp:extent cx="6186170" cy="792480"/>
                <wp:effectExtent l="0" t="0" r="0" b="7620"/>
                <wp:wrapNone xmlns:wp="http://schemas.openxmlformats.org/drawingml/2006/wordprocessingDrawing"/>
                <wp:docPr xmlns:wp="http://schemas.openxmlformats.org/drawingml/2006/wordprocessingDrawing" id="11" name="Caixa de Texto 1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8617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3117" w:rsidP="00693117" w:rsidRDefault="00693117">
                            <w:pPr>
                              <w:spacing w:line="254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Aluno:</w:t>
                            </w:r>
                          </w:p>
                          <w:p w:rsidR="00693117" w:rsidP="00693117" w:rsidRDefault="00693117">
                            <w:pPr>
                              <w:spacing w:line="254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Alisson de Souza Rodrigues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2CD1A21E" wp14:editId="59B67984">
                <wp:simplePos x="0" y="0"/>
                <wp:positionH relativeFrom="column">
                  <wp:posOffset>1270</wp:posOffset>
                </wp:positionH>
                <wp:positionV relativeFrom="paragraph">
                  <wp:posOffset>1596590</wp:posOffset>
                </wp:positionV>
                <wp:extent cx="6185535" cy="939911"/>
                <wp:effectExtent l="0" t="0" r="5715" b="0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939911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 w14:anchorId="091CF813">
                <v:stroke joinstyle="miter"/>
                <v:path textboxrect="0,0,21600,17322" o:connecttype="custom" o:connectlocs="10800,0;0,10800;10800,20400;21600,10800"/>
              </v:shapetype>
              <v:shape id="Fluxograma: Documento 27" style="position:absolute;margin-left:.1pt;margin-top:125.7pt;width:487.05pt;height:74pt;rotation:180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113162" stroked="f" strokeweight="1pt" type="#_x0000_t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1E8101A5" wp14:editId="22C58300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ocumento 28" style="position:absolute;margin-left:.35pt;margin-top:121.2pt;width:488.05pt;height:80.9pt;rotation:180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d="f" strokeweight="1pt" type="#_x0000_t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w14:anchorId="36E28E57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26D8A0A7" wp14:editId="35C68E2E">
                <wp:simplePos x="0" y="0"/>
                <wp:positionH relativeFrom="column">
                  <wp:posOffset>3819</wp:posOffset>
                </wp:positionH>
                <wp:positionV relativeFrom="paragraph">
                  <wp:posOffset>1417319</wp:posOffset>
                </wp:positionV>
                <wp:extent cx="6185535" cy="1153160"/>
                <wp:effectExtent l="0" t="0" r="5715" b="889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53160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ocumento 26" style="position:absolute;margin-left:.3pt;margin-top:111.6pt;width:487.05pt;height:90.8pt;rotation:180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5a607" stroked="f" strokeweight="1pt" type="#_x0000_t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" w14:anchorId="44AC0131"/>
            </w:pict>
          </mc:Fallback>
        </mc:AlternateContent>
      </w:r>
      <w:r w:rsidR="00A23542">
        <w:br w:type="page"/>
      </w:r>
    </w:p>
    <w:tbl>
      <w:tblPr>
        <w:tblStyle w:val="Tabelacomgrade"/>
        <w:tblW w:w="0" w:type="auto"/>
        <w:tblBorders>
          <w:top w:val="single" w:color="113162" w:sz="12" w:space="0"/>
          <w:left w:val="single" w:color="113162" w:sz="12" w:space="0"/>
          <w:bottom w:val="single" w:color="113162" w:sz="12" w:space="0"/>
          <w:right w:val="single" w:color="113162" w:sz="12" w:space="0"/>
          <w:insideH w:val="single" w:color="113162" w:sz="12" w:space="0"/>
          <w:insideV w:val="single" w:color="113162" w:sz="12" w:space="0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A23542" w:rsidTr="00DE7B55" w14:paraId="13C260BC" w14:textId="77777777">
        <w:tc>
          <w:tcPr>
            <w:tcW w:w="9716" w:type="dxa"/>
            <w:shd w:val="clear" w:color="auto" w:fill="113162"/>
          </w:tcPr>
          <w:p w:rsidR="00A17062" w:rsidP="00DE7B55" w:rsidRDefault="00A23542" w14:paraId="4E71C352" w14:textId="78B13D00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QUESTÃO </w:t>
            </w:r>
            <w:r w:rsidR="006540A1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F3408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:rsidRPr="008F6168" w:rsidR="00A23542" w:rsidP="00DE7B55" w:rsidRDefault="00BA09AA" w14:paraId="3C408F33" w14:textId="4C3ED6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</w:t>
            </w:r>
            <w:r w:rsidR="00A17062">
              <w:rPr>
                <w:b/>
                <w:bCs/>
                <w:color w:val="F5A607"/>
                <w:sz w:val="40"/>
                <w:szCs w:val="40"/>
              </w:rPr>
              <w:t>ONTEÚDO ATÉ AULA</w:t>
            </w:r>
            <w:r>
              <w:rPr>
                <w:b/>
                <w:bCs/>
                <w:color w:val="F5A607"/>
                <w:sz w:val="40"/>
                <w:szCs w:val="40"/>
              </w:rPr>
              <w:t xml:space="preserve"> 03</w:t>
            </w:r>
          </w:p>
        </w:tc>
      </w:tr>
      <w:tr w:rsidR="00A23542" w:rsidTr="00DE7B55" w14:paraId="75894F3B" w14:textId="77777777">
        <w:tc>
          <w:tcPr>
            <w:tcW w:w="9716" w:type="dxa"/>
          </w:tcPr>
          <w:p w:rsidRPr="007A7CB1" w:rsidR="000F45D1" w:rsidP="008E5068" w:rsidRDefault="00A23542" w14:paraId="38B4ECA0" w14:textId="6DB4D794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Pr="001E44C4" w:rsidR="004B75AF">
              <w:rPr>
                <w:b/>
                <w:bCs/>
                <w:color w:val="113162"/>
              </w:rPr>
              <w:t>Imagina-se que você é um dos programadores responsáveis pela</w:t>
            </w:r>
            <w:r w:rsidRPr="001E44C4" w:rsidR="005A68B3">
              <w:rPr>
                <w:b/>
                <w:bCs/>
                <w:color w:val="113162"/>
              </w:rPr>
              <w:t xml:space="preserve"> con</w:t>
            </w:r>
            <w:r w:rsidRPr="001E44C4" w:rsidR="00482A32">
              <w:rPr>
                <w:b/>
                <w:bCs/>
                <w:color w:val="113162"/>
              </w:rPr>
              <w:t>s</w:t>
            </w:r>
            <w:r w:rsidRPr="001E44C4" w:rsidR="005A68B3">
              <w:rPr>
                <w:b/>
                <w:bCs/>
                <w:color w:val="113162"/>
              </w:rPr>
              <w:t>tr</w:t>
            </w:r>
            <w:r w:rsidRPr="001E44C4" w:rsidR="00482A32">
              <w:rPr>
                <w:b/>
                <w:bCs/>
                <w:color w:val="113162"/>
              </w:rPr>
              <w:t>u</w:t>
            </w:r>
            <w:r w:rsidRPr="001E44C4" w:rsidR="005A68B3">
              <w:rPr>
                <w:b/>
                <w:bCs/>
                <w:color w:val="113162"/>
              </w:rPr>
              <w:t xml:space="preserve">ção de app de vendas para uma determinada empresa X </w:t>
            </w:r>
            <w:r w:rsidRPr="001E44C4" w:rsidR="00D770A1">
              <w:rPr>
                <w:b/>
                <w:bCs/>
                <w:color w:val="113162"/>
              </w:rPr>
              <w:t>que vende em atacado</w:t>
            </w:r>
            <w:r w:rsidRPr="001E44C4" w:rsidR="005A68B3">
              <w:rPr>
                <w:b/>
                <w:bCs/>
                <w:color w:val="113162"/>
              </w:rPr>
              <w:t>.</w:t>
            </w:r>
            <w:r w:rsidR="00A7780A">
              <w:rPr>
                <w:b/>
                <w:bCs/>
                <w:color w:val="113162"/>
              </w:rPr>
              <w:t xml:space="preserve"> </w:t>
            </w:r>
            <w:r w:rsidRPr="001E44C4" w:rsidR="000F45D1">
              <w:rPr>
                <w:b/>
                <w:bCs/>
                <w:color w:val="1F3864" w:themeColor="accent5" w:themeShade="80"/>
              </w:rPr>
              <w:t xml:space="preserve">Uma das estratégias de vendas dessa empresa X </w:t>
            </w:r>
            <w:r w:rsidRPr="001E44C4" w:rsidR="00D0074E">
              <w:rPr>
                <w:b/>
                <w:bCs/>
                <w:color w:val="1F3864" w:themeColor="accent5" w:themeShade="80"/>
              </w:rPr>
              <w:t xml:space="preserve">é dar desconto maiores por unidade </w:t>
            </w:r>
            <w:r w:rsidRPr="001E44C4" w:rsidR="00A44F8C">
              <w:rPr>
                <w:b/>
                <w:bCs/>
                <w:color w:val="1F3864" w:themeColor="accent5" w:themeShade="80"/>
              </w:rPr>
              <w:t>conforme a tabela abaixo:</w:t>
            </w:r>
          </w:p>
          <w:tbl>
            <w:tblPr>
              <w:tblStyle w:val="TabeladeGrade4-nfas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5"/>
              <w:gridCol w:w="4745"/>
            </w:tblGrid>
            <w:tr w:rsidR="009E6C5A" w:rsidTr="007B353A" w14:paraId="723B56C8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:rsidRPr="009E6C5A" w:rsidR="009E6C5A" w:rsidP="009E6C5A" w:rsidRDefault="009E6C5A" w14:paraId="1129D13C" w14:textId="3A7047FF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Quantidades</w:t>
                  </w:r>
                </w:p>
              </w:tc>
              <w:tc>
                <w:tcPr>
                  <w:tcW w:w="4745" w:type="dxa"/>
                </w:tcPr>
                <w:p w:rsidRPr="009E6C5A" w:rsidR="009E6C5A" w:rsidP="009E6C5A" w:rsidRDefault="009E6C5A" w14:paraId="0C4C9D4D" w14:textId="1F28EB8D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Desconto</w:t>
                  </w:r>
                </w:p>
              </w:tc>
            </w:tr>
            <w:tr w:rsidR="009E6C5A" w:rsidTr="007B353A" w14:paraId="2424C00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:rsidR="009E6C5A" w:rsidP="009E6C5A" w:rsidRDefault="00B2483A" w14:paraId="697D1F41" w14:textId="5B9F8FF6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Até 9</w:t>
                  </w:r>
                </w:p>
              </w:tc>
              <w:tc>
                <w:tcPr>
                  <w:tcW w:w="4745" w:type="dxa"/>
                </w:tcPr>
                <w:p w:rsidR="009E6C5A" w:rsidP="009E6C5A" w:rsidRDefault="00B65D7F" w14:paraId="0024F056" w14:textId="5F3F49EF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0%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:rsidTr="007B353A" w14:paraId="0C6CE252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:rsidR="009E6C5A" w:rsidP="009E6C5A" w:rsidRDefault="00B2483A" w14:paraId="30E87E07" w14:textId="38131520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Entre 10 e 99</w:t>
                  </w:r>
                </w:p>
              </w:tc>
              <w:tc>
                <w:tcPr>
                  <w:tcW w:w="4745" w:type="dxa"/>
                </w:tcPr>
                <w:p w:rsidR="009E6C5A" w:rsidP="009E6C5A" w:rsidRDefault="00B65D7F" w14:paraId="6237A975" w14:textId="754A4942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5%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:rsidTr="007B353A" w14:paraId="20E2A95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:rsidR="009E6C5A" w:rsidP="009E6C5A" w:rsidRDefault="002C28BB" w14:paraId="48331E15" w14:textId="7B1756FE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Entre 100 e 999</w:t>
                  </w:r>
                </w:p>
              </w:tc>
              <w:tc>
                <w:tcPr>
                  <w:tcW w:w="4745" w:type="dxa"/>
                </w:tcPr>
                <w:p w:rsidR="009E6C5A" w:rsidP="009E6C5A" w:rsidRDefault="00B65D7F" w14:paraId="6C15F19B" w14:textId="3148CDCE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10%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:rsidTr="007B353A" w14:paraId="0A503773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:rsidR="009E6C5A" w:rsidP="009E6C5A" w:rsidRDefault="00B65D7F" w14:paraId="32865262" w14:textId="01B22E08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De 1000 para mais</w:t>
                  </w:r>
                </w:p>
              </w:tc>
              <w:tc>
                <w:tcPr>
                  <w:tcW w:w="4745" w:type="dxa"/>
                </w:tcPr>
                <w:p w:rsidR="009E6C5A" w:rsidP="009E6C5A" w:rsidRDefault="00B65D7F" w14:paraId="661337CA" w14:textId="6E013F4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15%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</w:t>
                  </w:r>
                  <w:r w:rsidR="004D15B5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na unidade</w:t>
                  </w:r>
                </w:p>
              </w:tc>
            </w:tr>
          </w:tbl>
          <w:p w:rsidR="00CB7FAE" w:rsidP="00D33733" w:rsidRDefault="00D33733" w14:paraId="408568F3" w14:textId="6A6F335B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Elabore um programa em </w:t>
            </w:r>
            <w:r w:rsidR="002C2084">
              <w:rPr>
                <w:b/>
                <w:bCs/>
                <w:color w:val="1F3864" w:themeColor="accent5" w:themeShade="80"/>
                <w:sz w:val="24"/>
                <w:szCs w:val="24"/>
              </w:rPr>
              <w:t>P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ython </w:t>
            </w:r>
            <w:r w:rsidR="00847156">
              <w:rPr>
                <w:b/>
                <w:bCs/>
                <w:color w:val="1F3864" w:themeColor="accent5" w:themeShade="80"/>
                <w:sz w:val="24"/>
                <w:szCs w:val="24"/>
              </w:rPr>
              <w:t>que:</w:t>
            </w:r>
          </w:p>
          <w:p w:rsidRPr="00493FB9" w:rsidR="00847156" w:rsidP="008E5068" w:rsidRDefault="00847156" w14:paraId="0088C17D" w14:textId="2D6B00E4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valor unitário do produto (</w:t>
            </w:r>
            <w:r w:rsidRPr="00493FB9" w:rsidR="00A51CAC">
              <w:rPr>
                <w:b/>
                <w:bCs/>
                <w:color w:val="1F3864" w:themeColor="accent5" w:themeShade="80"/>
                <w:sz w:val="24"/>
                <w:szCs w:val="24"/>
              </w:rPr>
              <w:t>Lembrar que número decimal é feito com ponto e não ví</w:t>
            </w:r>
            <w:r w:rsidRPr="00493FB9" w:rsidR="009B1205">
              <w:rPr>
                <w:b/>
                <w:bCs/>
                <w:color w:val="1F3864" w:themeColor="accent5" w:themeShade="80"/>
                <w:sz w:val="24"/>
                <w:szCs w:val="24"/>
              </w:rPr>
              <w:t>rgula</w:t>
            </w:r>
            <w:r w:rsidRPr="00493FB9" w:rsidR="00A51CAC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Pr="00493FB9" w:rsidR="00995E0D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:rsidRPr="00493FB9" w:rsidR="00847156" w:rsidP="008E5068" w:rsidRDefault="002A6F60" w14:paraId="43AECB7D" w14:textId="428FB555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a quantidade desse produto;</w:t>
            </w:r>
          </w:p>
          <w:p w:rsidRPr="00493FB9" w:rsidR="006D782A" w:rsidP="008E5068" w:rsidRDefault="006D782A" w14:paraId="0FCF2316" w14:textId="7D0DF11C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O programa deve retornar o valor total sem desconto</w:t>
            </w:r>
            <w:r w:rsidRPr="00493FB9" w:rsidR="00995E0D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:rsidRPr="00493FB9" w:rsidR="005123AA" w:rsidP="008E5068" w:rsidRDefault="002A6F60" w14:paraId="14B1C985" w14:textId="1AE7A78D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programa deve retornar </w:t>
            </w:r>
            <w:r w:rsidRPr="00493FB9" w:rsidR="005123AA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valor </w:t>
            </w:r>
            <w:r w:rsidRPr="00493FB9" w:rsidR="006D782A">
              <w:rPr>
                <w:b/>
                <w:bCs/>
                <w:color w:val="1F3864" w:themeColor="accent5" w:themeShade="80"/>
                <w:sz w:val="24"/>
                <w:szCs w:val="24"/>
              </w:rPr>
              <w:t>total após o desconto</w:t>
            </w:r>
            <w:r w:rsidRPr="00493FB9" w:rsidR="00995E0D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:rsidRPr="00493FB9" w:rsidR="001E44C4" w:rsidP="008E5068" w:rsidRDefault="00995E0D" w14:paraId="6699CAC5" w14:textId="2A884BF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Deve-se utilizar estruturas if, elif e else</w:t>
            </w:r>
            <w:r w:rsidRPr="00493FB9" w:rsidR="00FB4C03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</w:t>
            </w:r>
            <w:r w:rsidRPr="00493FB9"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1 de 1</w:t>
            </w:r>
            <w:r w:rsidRPr="00493FB9" w:rsidR="00FB4C03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</w:t>
            </w: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;</w:t>
            </w:r>
          </w:p>
          <w:p w:rsidRPr="00493FB9" w:rsidR="009612BA" w:rsidP="008E5068" w:rsidRDefault="004C494F" w14:paraId="2377DF9A" w14:textId="1B73B37B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Colocar um exemplo de SAIDA DE CONSOLE </w:t>
            </w:r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de</w:t>
            </w: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compra de mais de 10 </w:t>
            </w:r>
            <w:proofErr w:type="spellStart"/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und</w:t>
            </w:r>
            <w:proofErr w:type="spellEnd"/>
            <w:r w:rsidR="00A7780A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.</w:t>
            </w:r>
            <w:r w:rsidR="00811557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(para mostrar que o desconto foi aplicado)</w:t>
            </w:r>
          </w:p>
          <w:p w:rsidRPr="006F0D05" w:rsidR="00C45ADE" w:rsidP="00C45ADE" w:rsidRDefault="00C45ADE" w14:paraId="0EB440F3" w14:textId="7A6AF699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:rsidR="00A23542" w:rsidP="00DE7B55" w:rsidRDefault="001D4E7D" w14:paraId="0BA9F009" w14:textId="74834663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32"/>
                <w:szCs w:val="32"/>
              </w:rPr>
            </w:pPr>
            <w:r>
              <w:rPr>
                <w:b/>
                <w:bCs/>
                <w:noProof/>
                <w:color w:val="113162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553D9E5C" wp14:editId="2E11A38B">
                      <wp:simplePos x="0" y="0"/>
                      <wp:positionH relativeFrom="column">
                        <wp:posOffset>2867085</wp:posOffset>
                      </wp:positionH>
                      <wp:positionV relativeFrom="paragraph">
                        <wp:posOffset>171127</wp:posOffset>
                      </wp:positionV>
                      <wp:extent cx="2453640" cy="341630"/>
                      <wp:effectExtent l="0" t="0" r="0" b="0"/>
                      <wp:wrapNone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3640" cy="341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BA7CFF" w:rsidR="001D4E7D" w:rsidP="001D4E7D" w:rsidRDefault="001D4E7D" w14:paraId="3CEDD933" w14:textId="7777777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BA7CFF">
                                    <w:rPr>
                                      <w:color w:val="FF0000"/>
                                    </w:rPr>
                                    <w:t>Colocar o seu nome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Caixa de Texto 2" style="position:absolute;left:0;text-align:left;margin-left:225.75pt;margin-top:13.45pt;width:193.2pt;height:26.9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" w14:anchorId="553D9E5C">
                      <v:textbox style="mso-fit-shape-to-text:t">
                        <w:txbxContent>
                          <w:p w:rsidRPr="00BA7CFF" w:rsidR="001D4E7D" w:rsidP="001D4E7D" w:rsidRDefault="001D4E7D" w14:paraId="3CEDD933" w14:textId="77777777">
                            <w:pPr>
                              <w:rPr>
                                <w:color w:val="FF0000"/>
                              </w:rPr>
                            </w:pPr>
                            <w:r w:rsidRPr="00BA7CFF">
                              <w:rPr>
                                <w:color w:val="FF0000"/>
                              </w:rPr>
                              <w:t>Colocar o seu nome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9441C" w:rsidR="0059441C">
              <w:rPr>
                <w:b/>
                <w:bCs/>
                <w:noProof/>
                <w:color w:val="1F3864" w:themeColor="accent5" w:themeShade="80"/>
                <w:sz w:val="32"/>
                <w:szCs w:val="32"/>
              </w:rPr>
              <w:drawing>
                <wp:inline distT="0" distB="0" distL="0" distR="0" wp14:anchorId="746BC595" wp14:editId="32689763">
                  <wp:extent cx="4954137" cy="1014499"/>
                  <wp:effectExtent l="0" t="0" r="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738" cy="1019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2449" w:rsidP="003A53D3" w:rsidRDefault="003A53D3" w14:paraId="4B432BF5" w14:textId="1D092064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OBS: Para os números decimais ficarem com somente duas casas depois da </w:t>
            </w:r>
            <w:r w:rsidR="00906AAE">
              <w:rPr>
                <w:b/>
                <w:bCs/>
                <w:color w:val="1F3864" w:themeColor="accent5" w:themeShade="80"/>
                <w:sz w:val="24"/>
                <w:szCs w:val="24"/>
              </w:rPr>
              <w:t>vírgula utilize</w:t>
            </w:r>
            <w:r w:rsidR="00C2242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{:.2f)</w:t>
            </w:r>
            <w:r w:rsidR="00C92449">
              <w:rPr>
                <w:b/>
                <w:bCs/>
                <w:color w:val="1F3864" w:themeColor="accent5" w:themeShade="80"/>
                <w:sz w:val="24"/>
                <w:szCs w:val="24"/>
              </w:rPr>
              <w:t>. Exemplo:</w:t>
            </w:r>
          </w:p>
          <w:p w:rsidRPr="00736765" w:rsidR="00C2242F" w:rsidP="00736765" w:rsidRDefault="00C2242F" w14:paraId="105A5C08" w14:textId="3EA33F67">
            <w:pPr>
              <w:pStyle w:val="Pr-formataoHTML"/>
              <w:shd w:val="clear" w:color="auto" w:fill="2B2B2B"/>
              <w:rPr>
                <w:color w:val="A9B7C6"/>
              </w:rPr>
            </w:pP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'O valor sem desconto foi: R$ {:.2f}' </w:t>
            </w:r>
            <w:r>
              <w:rPr>
                <w:color w:val="A9B7C6"/>
              </w:rPr>
              <w:t>.</w:t>
            </w:r>
            <w:proofErr w:type="spellStart"/>
            <w:r>
              <w:rPr>
                <w:color w:val="A9B7C6"/>
              </w:rPr>
              <w:t>format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sub_total</w:t>
            </w:r>
            <w:proofErr w:type="spellEnd"/>
            <w:r>
              <w:rPr>
                <w:color w:val="A9B7C6"/>
              </w:rPr>
              <w:t>))</w:t>
            </w:r>
          </w:p>
        </w:tc>
      </w:tr>
    </w:tbl>
    <w:p w:rsidR="002B61A6" w:rsidP="002B61A6" w:rsidRDefault="002B61A6" w14:paraId="3F09381C" w14:textId="77777777">
      <w:pPr>
        <w:ind w:firstLine="0"/>
      </w:pPr>
    </w:p>
    <w:tbl>
      <w:tblPr>
        <w:tblStyle w:val="Tabelacomgrade"/>
        <w:tblW w:w="0" w:type="auto"/>
        <w:tblBorders>
          <w:top w:val="single" w:color="113162" w:sz="12" w:space="0"/>
          <w:left w:val="single" w:color="113162" w:sz="12" w:space="0"/>
          <w:bottom w:val="single" w:color="113162" w:sz="12" w:space="0"/>
          <w:right w:val="single" w:color="113162" w:sz="12" w:space="0"/>
          <w:insideH w:val="single" w:color="113162" w:sz="12" w:space="0"/>
          <w:insideV w:val="single" w:color="113162" w:sz="12" w:space="0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4B75AF" w:rsidTr="3C9C113A" w14:paraId="14E1E8B3" w14:textId="77777777">
        <w:tc>
          <w:tcPr>
            <w:tcW w:w="9716" w:type="dxa"/>
            <w:shd w:val="clear" w:color="auto" w:fill="FFFFFF" w:themeFill="background1"/>
            <w:tcMar/>
          </w:tcPr>
          <w:p w:rsidR="004B75AF" w:rsidP="00D0516E" w:rsidRDefault="004B75AF" w14:paraId="03ACBD2C" w14:textId="0DF8808C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presentação do Código </w:t>
            </w:r>
            <w:r w:rsidRPr="0005276B" w:rsid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4B75AF" w:rsidTr="3C9C113A" w14:paraId="1D93AAB1" w14:textId="77777777">
        <w:tc>
          <w:tcPr>
            <w:tcW w:w="9716" w:type="dxa"/>
            <w:shd w:val="clear" w:color="auto" w:fill="FFFFFF" w:themeFill="background1"/>
            <w:tcMar/>
          </w:tcPr>
          <w:p w:rsidRPr="0088030D" w:rsidR="007A7CB1" w:rsidP="3C9C113A" w:rsidRDefault="007A7CB1" w14:paraId="6DD9E088" w14:textId="2CCD5B60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"Bem Vindo a Loja de Alisson de Souza Rodrigues"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88030D" w:rsidR="007A7CB1" w:rsidP="3C9C113A" w:rsidRDefault="007A7CB1" w14:paraId="0EEBC318" w14:textId="49AEAE90">
            <w:pPr>
              <w:spacing w:line="285" w:lineRule="exact"/>
              <w:ind/>
              <w:jc w:val="left"/>
            </w:pPr>
            <w:r>
              <w:br/>
            </w:r>
          </w:p>
          <w:p w:rsidRPr="0088030D" w:rsidR="007A7CB1" w:rsidP="3C9C113A" w:rsidRDefault="007A7CB1" w14:paraId="6F7AE1ED" w14:textId="5346C627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valor_produto =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257693"/>
                <w:sz w:val="21"/>
                <w:szCs w:val="21"/>
                <w:lang w:val="pt-BR"/>
              </w:rPr>
              <w:t>float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'Insira o valor do produto: '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))</w:t>
            </w:r>
          </w:p>
          <w:p w:rsidRPr="0088030D" w:rsidR="007A7CB1" w:rsidP="3C9C113A" w:rsidRDefault="007A7CB1" w14:paraId="30F8A002" w14:textId="01866C09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qtd_produto =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257693"/>
                <w:sz w:val="21"/>
                <w:szCs w:val="21"/>
                <w:lang w:val="pt-BR"/>
              </w:rPr>
              <w:t>int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'Insira a quantidade do produto: '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))</w:t>
            </w:r>
          </w:p>
          <w:p w:rsidRPr="0088030D" w:rsidR="007A7CB1" w:rsidP="3C9C113A" w:rsidRDefault="007A7CB1" w14:paraId="44FD2394" w14:textId="403B287C">
            <w:pPr>
              <w:spacing w:line="285" w:lineRule="exact"/>
              <w:ind/>
              <w:jc w:val="left"/>
            </w:pPr>
            <w:r>
              <w:br/>
            </w:r>
          </w:p>
          <w:p w:rsidRPr="0088030D" w:rsidR="007A7CB1" w:rsidP="3C9C113A" w:rsidRDefault="007A7CB1" w14:paraId="682D26B5" w14:textId="55EE1714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total =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0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valor total sem desconto</w:t>
            </w:r>
          </w:p>
          <w:p w:rsidRPr="0088030D" w:rsidR="007A7CB1" w:rsidP="3C9C113A" w:rsidRDefault="007A7CB1" w14:paraId="7A059F4C" w14:textId="7742A20A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total_desconto =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0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valor total com desconto</w:t>
            </w:r>
          </w:p>
          <w:p w:rsidRPr="0088030D" w:rsidR="007A7CB1" w:rsidP="3C9C113A" w:rsidRDefault="007A7CB1" w14:paraId="034C7A28" w14:textId="39F805B6">
            <w:pPr>
              <w:spacing w:line="285" w:lineRule="exact"/>
              <w:ind/>
              <w:jc w:val="left"/>
            </w:pPr>
            <w:r>
              <w:br/>
            </w:r>
          </w:p>
          <w:p w:rsidRPr="0088030D" w:rsidR="007A7CB1" w:rsidP="3C9C113A" w:rsidRDefault="007A7CB1" w14:paraId="13ACE3BD" w14:textId="0306194F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if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qtd_produto &lt;=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9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8030D" w:rsidR="007A7CB1" w:rsidP="3C9C113A" w:rsidRDefault="007A7CB1" w14:paraId="12C11489" w14:textId="01E1237C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desconto de 0% para até 9 itens</w:t>
            </w:r>
          </w:p>
          <w:p w:rsidRPr="0088030D" w:rsidR="007A7CB1" w:rsidP="3C9C113A" w:rsidRDefault="007A7CB1" w14:paraId="1A813F54" w14:textId="11808C91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total = valor_produto * qtd_produto</w:t>
            </w:r>
          </w:p>
          <w:p w:rsidRPr="0088030D" w:rsidR="007A7CB1" w:rsidP="3C9C113A" w:rsidRDefault="007A7CB1" w14:paraId="07EC3E09" w14:textId="66ACCD23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total_desconto = valor_produto * qtd_produto</w:t>
            </w:r>
          </w:p>
          <w:p w:rsidRPr="0088030D" w:rsidR="007A7CB1" w:rsidP="3C9C113A" w:rsidRDefault="007A7CB1" w14:paraId="0AAAA604" w14:textId="7D1C49E8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</w:p>
          <w:p w:rsidRPr="0088030D" w:rsidR="007A7CB1" w:rsidP="3C9C113A" w:rsidRDefault="007A7CB1" w14:paraId="43761A2E" w14:textId="02637B2B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'o valor total da venda sem desconto é: R${:.2f}'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.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format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(total))</w:t>
            </w:r>
          </w:p>
          <w:p w:rsidRPr="0088030D" w:rsidR="007A7CB1" w:rsidP="3C9C113A" w:rsidRDefault="007A7CB1" w14:paraId="5D707D4A" w14:textId="21ED15D2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'o valor total da venda com desconto é: R${:.2f}'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.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format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(total_desconto))</w:t>
            </w:r>
          </w:p>
          <w:p w:rsidRPr="0088030D" w:rsidR="007A7CB1" w:rsidP="3C9C113A" w:rsidRDefault="007A7CB1" w14:paraId="69D8522D" w14:textId="2CEE8446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</w:p>
          <w:p w:rsidRPr="0088030D" w:rsidR="007A7CB1" w:rsidP="3C9C113A" w:rsidRDefault="007A7CB1" w14:paraId="51929B43" w14:textId="04B8498D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qtd_produto &lt;=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99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8030D" w:rsidR="007A7CB1" w:rsidP="3C9C113A" w:rsidRDefault="007A7CB1" w14:paraId="73F21403" w14:textId="1A15252A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desconto de 5% para 10 até 99 itens</w:t>
            </w:r>
          </w:p>
          <w:p w:rsidRPr="0088030D" w:rsidR="007A7CB1" w:rsidP="3C9C113A" w:rsidRDefault="007A7CB1" w14:paraId="718C0E81" w14:textId="2055DDDC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desconto =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0.95</w:t>
            </w:r>
          </w:p>
          <w:p w:rsidRPr="0088030D" w:rsidR="007A7CB1" w:rsidP="3C9C113A" w:rsidRDefault="007A7CB1" w14:paraId="08913AEB" w14:textId="7521B849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total = valor_produto * qtd_produto</w:t>
            </w:r>
          </w:p>
          <w:p w:rsidRPr="0088030D" w:rsidR="007A7CB1" w:rsidP="3C9C113A" w:rsidRDefault="007A7CB1" w14:paraId="0E4DA57B" w14:textId="7CD6215A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total_desconto = valor_produto * desconto * qtd_produto</w:t>
            </w:r>
          </w:p>
          <w:p w:rsidRPr="0088030D" w:rsidR="007A7CB1" w:rsidP="3C9C113A" w:rsidRDefault="007A7CB1" w14:paraId="27C1AE14" w14:textId="2ADB916E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</w:p>
          <w:p w:rsidRPr="0088030D" w:rsidR="007A7CB1" w:rsidP="3C9C113A" w:rsidRDefault="007A7CB1" w14:paraId="7FDD9CC1" w14:textId="1B3FF651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'o valor total da venda sem desconto é: R${:.2f}'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.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format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(total))</w:t>
            </w:r>
          </w:p>
          <w:p w:rsidRPr="0088030D" w:rsidR="007A7CB1" w:rsidP="3C9C113A" w:rsidRDefault="007A7CB1" w14:paraId="09B084E0" w14:textId="51B163C9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'o valor total da venda com desconto é: R${:.2f} (desconto 5%)'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.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format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(total_desconto))</w:t>
            </w:r>
          </w:p>
          <w:p w:rsidRPr="0088030D" w:rsidR="007A7CB1" w:rsidP="3C9C113A" w:rsidRDefault="007A7CB1" w14:paraId="31C921AB" w14:textId="67189672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</w:p>
          <w:p w:rsidRPr="0088030D" w:rsidR="007A7CB1" w:rsidP="3C9C113A" w:rsidRDefault="007A7CB1" w14:paraId="7AAE6085" w14:textId="05AA0FA5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qtd_produto &lt;=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999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8030D" w:rsidR="007A7CB1" w:rsidP="3C9C113A" w:rsidRDefault="007A7CB1" w14:paraId="2B9D592D" w14:textId="73BAEFCF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desconto de 10% para 100 até 999 itens</w:t>
            </w:r>
          </w:p>
          <w:p w:rsidRPr="0088030D" w:rsidR="007A7CB1" w:rsidP="3C9C113A" w:rsidRDefault="007A7CB1" w14:paraId="322D98F3" w14:textId="14F6027A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desconto =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0.9</w:t>
            </w:r>
          </w:p>
          <w:p w:rsidRPr="0088030D" w:rsidR="007A7CB1" w:rsidP="3C9C113A" w:rsidRDefault="007A7CB1" w14:paraId="498E0D3B" w14:textId="15EDEE65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total = valor_produto * qtd_produto</w:t>
            </w:r>
          </w:p>
          <w:p w:rsidRPr="0088030D" w:rsidR="007A7CB1" w:rsidP="3C9C113A" w:rsidRDefault="007A7CB1" w14:paraId="67F7E967" w14:textId="0A123E66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total_desconto = valor_produto * desconto * qtd_produto</w:t>
            </w:r>
          </w:p>
          <w:p w:rsidRPr="0088030D" w:rsidR="007A7CB1" w:rsidP="3C9C113A" w:rsidRDefault="007A7CB1" w14:paraId="69C37E63" w14:textId="588446BB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</w:p>
          <w:p w:rsidRPr="0088030D" w:rsidR="007A7CB1" w:rsidP="3C9C113A" w:rsidRDefault="007A7CB1" w14:paraId="797E551F" w14:textId="5D405C08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'o valor total da venda sem desconto é: R${:.2f}'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.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format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(total))</w:t>
            </w:r>
          </w:p>
          <w:p w:rsidRPr="0088030D" w:rsidR="007A7CB1" w:rsidP="3C9C113A" w:rsidRDefault="007A7CB1" w14:paraId="79A7D689" w14:textId="7D691BC6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'o valor total da venda com desconto é: R${:.2f} (desconto 10%)'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.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format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(total_desconto))</w:t>
            </w:r>
          </w:p>
          <w:p w:rsidRPr="0088030D" w:rsidR="007A7CB1" w:rsidP="3C9C113A" w:rsidRDefault="007A7CB1" w14:paraId="3DD0CE2A" w14:textId="210F2F19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</w:p>
          <w:p w:rsidRPr="0088030D" w:rsidR="007A7CB1" w:rsidP="3C9C113A" w:rsidRDefault="007A7CB1" w14:paraId="2A3E5C09" w14:textId="75C997F3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else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8030D" w:rsidR="007A7CB1" w:rsidP="3C9C113A" w:rsidRDefault="007A7CB1" w14:paraId="6E6A9A78" w14:textId="5495EAD7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desconto de 15% para acima de 1000 itens</w:t>
            </w:r>
          </w:p>
          <w:p w:rsidRPr="0088030D" w:rsidR="007A7CB1" w:rsidP="3C9C113A" w:rsidRDefault="007A7CB1" w14:paraId="3C960EFB" w14:textId="319740C3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desconto =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0.85</w:t>
            </w:r>
          </w:p>
          <w:p w:rsidRPr="0088030D" w:rsidR="007A7CB1" w:rsidP="3C9C113A" w:rsidRDefault="007A7CB1" w14:paraId="26DBD8E8" w14:textId="25C6BE15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total = valor_produto * qtd_produto</w:t>
            </w:r>
          </w:p>
          <w:p w:rsidRPr="0088030D" w:rsidR="007A7CB1" w:rsidP="3C9C113A" w:rsidRDefault="007A7CB1" w14:paraId="3F310652" w14:textId="0B490BCE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total_desconto = valor_produto * desconto * qtd_produto</w:t>
            </w:r>
          </w:p>
          <w:p w:rsidRPr="0088030D" w:rsidR="007A7CB1" w:rsidP="3C9C113A" w:rsidRDefault="007A7CB1" w14:paraId="5F6A2681" w14:textId="468366E5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</w:p>
          <w:p w:rsidRPr="0088030D" w:rsidR="007A7CB1" w:rsidP="3C9C113A" w:rsidRDefault="007A7CB1" w14:paraId="5177B0B3" w14:textId="7664E3BC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'o valor total da venda sem desconto é: R${:.2f}'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.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format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(total))</w:t>
            </w:r>
          </w:p>
          <w:p w:rsidRPr="0088030D" w:rsidR="007A7CB1" w:rsidP="3C9C113A" w:rsidRDefault="007A7CB1" w14:paraId="7629FDC2" w14:textId="6A011C8F">
            <w:pPr>
              <w:spacing w:line="285" w:lineRule="exact"/>
              <w:ind/>
              <w:jc w:val="left"/>
            </w:pP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'o valor total da venda com desconto é: R${:.2f} (desconto 15%)'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.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format</w:t>
            </w:r>
            <w:r w:rsidRPr="3C9C113A" w:rsidR="108925D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(total_desconto))</w:t>
            </w:r>
          </w:p>
          <w:p w:rsidRPr="0088030D" w:rsidR="007A7CB1" w:rsidP="3C9C113A" w:rsidRDefault="007A7CB1" w14:paraId="74F96605" w14:textId="28D55E34">
            <w:pPr>
              <w:spacing w:line="285" w:lineRule="exact"/>
              <w:ind/>
              <w:jc w:val="left"/>
            </w:pPr>
            <w:r>
              <w:br/>
            </w:r>
            <w:r>
              <w:br/>
            </w:r>
          </w:p>
          <w:p w:rsidRPr="0088030D" w:rsidR="007A7CB1" w:rsidP="3C9C113A" w:rsidRDefault="007A7CB1" w14:paraId="39A8D8D8" w14:textId="74EF22A9">
            <w:pPr>
              <w:pStyle w:val="Normal"/>
              <w:ind w:firstLine="0"/>
              <w:jc w:val="left"/>
              <w:rPr>
                <w:rFonts w:eastAsia="Times New Roman"/>
                <w:color w:val="FF0000"/>
                <w:sz w:val="24"/>
                <w:szCs w:val="24"/>
              </w:rPr>
            </w:pPr>
          </w:p>
        </w:tc>
      </w:tr>
    </w:tbl>
    <w:p w:rsidR="004B75AF" w:rsidP="002B61A6" w:rsidRDefault="004B75AF" w14:paraId="6BC71D73" w14:textId="7CA1DA1D">
      <w:pPr>
        <w:ind w:firstLine="0"/>
      </w:pPr>
    </w:p>
    <w:tbl>
      <w:tblPr>
        <w:tblStyle w:val="Tabelacomgrade"/>
        <w:tblW w:w="0" w:type="auto"/>
        <w:tblBorders>
          <w:top w:val="single" w:color="113162" w:sz="12" w:space="0"/>
          <w:left w:val="single" w:color="113162" w:sz="12" w:space="0"/>
          <w:bottom w:val="single" w:color="113162" w:sz="12" w:space="0"/>
          <w:right w:val="single" w:color="113162" w:sz="12" w:space="0"/>
          <w:insideH w:val="single" w:color="113162" w:sz="12" w:space="0"/>
          <w:insideV w:val="single" w:color="113162" w:sz="12" w:space="0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736765" w:rsidTr="3C9C113A" w14:paraId="77EDEB4E" w14:textId="77777777">
        <w:tc>
          <w:tcPr>
            <w:tcW w:w="9716" w:type="dxa"/>
            <w:shd w:val="clear" w:color="auto" w:fill="FFFFFF" w:themeFill="background1"/>
            <w:tcMar/>
          </w:tcPr>
          <w:p w:rsidR="00736765" w:rsidP="00736765" w:rsidRDefault="00736765" w14:paraId="63A97B59" w14:textId="416B35AF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="00CB7CF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Pr="0005276B"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Pr="0005276B"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736765" w:rsidTr="3C9C113A" w14:paraId="2F5CA179" w14:textId="77777777">
        <w:tc>
          <w:tcPr>
            <w:tcW w:w="9716" w:type="dxa"/>
            <w:shd w:val="clear" w:color="auto" w:fill="FFFFFF" w:themeFill="background1"/>
            <w:tcMar/>
          </w:tcPr>
          <w:p w:rsidRPr="00493FB9" w:rsidR="00736765" w:rsidP="3C9C113A" w:rsidRDefault="00736765" w14:paraId="0B9D5F45" w14:textId="7CF2BCBE">
            <w:pPr>
              <w:pStyle w:val="Normal"/>
              <w:ind w:firstLine="0"/>
              <w:jc w:val="left"/>
              <w:rPr>
                <w:rFonts w:eastAsia="Times New Roman"/>
                <w:color w:val="FF0000"/>
                <w:sz w:val="24"/>
                <w:szCs w:val="24"/>
              </w:rPr>
            </w:pPr>
            <w:r w:rsidR="6166BB3A">
              <w:drawing>
                <wp:inline wp14:editId="6C38A308" wp14:anchorId="7FC85692">
                  <wp:extent cx="4572000" cy="800100"/>
                  <wp:effectExtent l="0" t="0" r="0" b="0"/>
                  <wp:docPr id="16605882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40e01137ce6405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1557" w:rsidP="00811557" w:rsidRDefault="00811557" w14:paraId="0188C12B" w14:textId="77777777">
      <w:pPr>
        <w:ind w:firstLine="0"/>
      </w:pPr>
    </w:p>
    <w:tbl>
      <w:tblPr>
        <w:tblStyle w:val="Tabelacomgrade"/>
        <w:tblW w:w="0" w:type="auto"/>
        <w:tblBorders>
          <w:top w:val="single" w:color="113162" w:sz="12" w:space="0"/>
          <w:left w:val="single" w:color="113162" w:sz="12" w:space="0"/>
          <w:bottom w:val="single" w:color="113162" w:sz="12" w:space="0"/>
          <w:right w:val="single" w:color="113162" w:sz="12" w:space="0"/>
          <w:insideH w:val="single" w:color="113162" w:sz="12" w:space="0"/>
          <w:insideV w:val="single" w:color="113162" w:sz="12" w:space="0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2F3575" w:rsidTr="00DE7B55" w14:paraId="17105B5C" w14:textId="77777777">
        <w:tc>
          <w:tcPr>
            <w:tcW w:w="9716" w:type="dxa"/>
            <w:shd w:val="clear" w:color="auto" w:fill="113162"/>
          </w:tcPr>
          <w:p w:rsidR="002F3575" w:rsidP="00DE7B55" w:rsidRDefault="007A7CB1" w14:paraId="045D3A96" w14:textId="4C1BA06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br w:type="page"/>
            </w:r>
            <w:r w:rsidR="002F3575">
              <w:rPr>
                <w:b/>
                <w:bCs/>
                <w:color w:val="F5A607"/>
                <w:sz w:val="40"/>
                <w:szCs w:val="40"/>
              </w:rPr>
              <w:t>QUESTÃO 2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DB041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:rsidRPr="00D91FAE" w:rsidR="00193343" w:rsidP="00DE7B55" w:rsidRDefault="00193343" w14:paraId="139004AF" w14:textId="6860471D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04</w:t>
            </w:r>
          </w:p>
        </w:tc>
      </w:tr>
      <w:tr w:rsidR="002F3575" w:rsidTr="00DE7B55" w14:paraId="0ABA256C" w14:textId="77777777">
        <w:tc>
          <w:tcPr>
            <w:tcW w:w="9716" w:type="dxa"/>
          </w:tcPr>
          <w:p w:rsidR="00CF4223" w:rsidP="008E5068" w:rsidRDefault="002F3575" w14:paraId="1D9EB2A5" w14:textId="71EEE3A4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35636F">
              <w:rPr>
                <w:b/>
                <w:bCs/>
                <w:color w:val="113162"/>
                <w:sz w:val="24"/>
                <w:szCs w:val="24"/>
              </w:rPr>
              <w:t xml:space="preserve">Você </w:t>
            </w:r>
            <w:r w:rsidR="0078570B">
              <w:rPr>
                <w:b/>
                <w:bCs/>
                <w:color w:val="113162"/>
                <w:sz w:val="24"/>
                <w:szCs w:val="24"/>
              </w:rPr>
              <w:t xml:space="preserve">e sua equipe de programadores foram contratados para desenvolver um app 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de vendas para uma lanchonete. </w:t>
            </w:r>
            <w:r w:rsidR="00A73DDF">
              <w:rPr>
                <w:b/>
                <w:bCs/>
                <w:color w:val="113162"/>
                <w:sz w:val="24"/>
                <w:szCs w:val="24"/>
              </w:rPr>
              <w:t>Você ficou com a parte de desenvolver a interface do cliente para retirada do produto.</w:t>
            </w:r>
          </w:p>
          <w:p w:rsidRPr="00CF4223" w:rsidR="00A73DDF" w:rsidP="008E5068" w:rsidRDefault="00A73DDF" w14:paraId="01FDE0B7" w14:textId="77B99102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A lanchonete possui 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seguinte tabela de produtos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listados com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sua descrição,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códigos e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valores</w:t>
            </w:r>
            <w:r w:rsidR="00AE641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tbl>
            <w:tblPr>
              <w:tblStyle w:val="TabeladeGrade4-nfase6"/>
              <w:tblW w:w="9579" w:type="dxa"/>
              <w:tblLayout w:type="fixed"/>
              <w:tblLook w:val="04A0" w:firstRow="1" w:lastRow="0" w:firstColumn="1" w:lastColumn="0" w:noHBand="0" w:noVBand="1"/>
            </w:tblPr>
            <w:tblGrid>
              <w:gridCol w:w="1919"/>
              <w:gridCol w:w="5611"/>
              <w:gridCol w:w="2049"/>
            </w:tblGrid>
            <w:tr w:rsidR="00D03ED5" w:rsidTr="00EF5594" w14:paraId="04457D27" w14:textId="3D3B29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:rsidRPr="009E6C5A" w:rsidR="00D03ED5" w:rsidP="00EF5594" w:rsidRDefault="00D03ED5" w14:paraId="34607972" w14:textId="66C3C8B0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5611" w:type="dxa"/>
                </w:tcPr>
                <w:p w:rsidRPr="009E6C5A" w:rsidR="00D03ED5" w:rsidP="00EF5594" w:rsidRDefault="00D03ED5" w14:paraId="741FD544" w14:textId="76AB61BB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</w:t>
                  </w:r>
                  <w:r>
                    <w:rPr>
                      <w:sz w:val="24"/>
                      <w:szCs w:val="24"/>
                    </w:rPr>
                    <w:t>crição</w:t>
                  </w:r>
                </w:p>
              </w:tc>
              <w:tc>
                <w:tcPr>
                  <w:tcW w:w="2049" w:type="dxa"/>
                </w:tcPr>
                <w:p w:rsidRPr="009E6C5A" w:rsidR="00D03ED5" w:rsidP="00EF5594" w:rsidRDefault="00D03ED5" w14:paraId="21BAB2CF" w14:textId="2CD840ED">
                  <w:pPr>
                    <w:tabs>
                      <w:tab w:val="left" w:pos="1185"/>
                    </w:tabs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Valor(R$)</w:t>
                  </w:r>
                </w:p>
              </w:tc>
            </w:tr>
            <w:tr w:rsidR="00D03ED5" w:rsidTr="00EF5594" w14:paraId="32B860E6" w14:textId="5055D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:rsidR="00D03ED5" w:rsidP="00EF5594" w:rsidRDefault="005D41EC" w14:paraId="78DF06EC" w14:textId="321E6531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5611" w:type="dxa"/>
                </w:tcPr>
                <w:p w:rsidR="00D03ED5" w:rsidP="00EF5594" w:rsidRDefault="005D41EC" w14:paraId="1F19900F" w14:textId="6E12CB08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Cachorro-Quente</w:t>
                  </w:r>
                </w:p>
              </w:tc>
              <w:tc>
                <w:tcPr>
                  <w:tcW w:w="2049" w:type="dxa"/>
                </w:tcPr>
                <w:p w:rsidR="00D03ED5" w:rsidP="00EF5594" w:rsidRDefault="00AE641F" w14:paraId="087E3572" w14:textId="3EB98222">
                  <w:pPr>
                    <w:tabs>
                      <w:tab w:val="left" w:pos="1875"/>
                    </w:tabs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9</w:t>
                  </w:r>
                  <w:r w:rsidR="00EF559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D03ED5" w:rsidTr="00EF5594" w14:paraId="34A40356" w14:textId="1C0CBE8A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:rsidR="00D03ED5" w:rsidP="00EF5594" w:rsidRDefault="005D41EC" w14:paraId="666A1C0A" w14:textId="66A1684E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5611" w:type="dxa"/>
                </w:tcPr>
                <w:p w:rsidR="00D03ED5" w:rsidP="00EF5594" w:rsidRDefault="005D41EC" w14:paraId="0FC28639" w14:textId="35F6C9BC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Cachorro-Quente Duplo</w:t>
                  </w:r>
                </w:p>
              </w:tc>
              <w:tc>
                <w:tcPr>
                  <w:tcW w:w="2049" w:type="dxa"/>
                </w:tcPr>
                <w:p w:rsidR="00D03ED5" w:rsidP="00EF5594" w:rsidRDefault="00EF5594" w14:paraId="2FF684E8" w14:textId="4A88639B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 w:rsidR="00AE641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D03ED5" w:rsidTr="00EF5594" w14:paraId="47BF5F2C" w14:textId="0611A0E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:rsidR="00D03ED5" w:rsidP="00EF5594" w:rsidRDefault="005D41EC" w14:paraId="1320D0CA" w14:textId="43F03663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5611" w:type="dxa"/>
                </w:tcPr>
                <w:p w:rsidR="00D03ED5" w:rsidP="00EF5594" w:rsidRDefault="005D41EC" w14:paraId="6CF680FD" w14:textId="087DFCD9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</w:t>
                  </w:r>
                  <w:r w:rsidR="00C10D26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Egg</w:t>
                  </w:r>
                </w:p>
              </w:tc>
              <w:tc>
                <w:tcPr>
                  <w:tcW w:w="2049" w:type="dxa"/>
                </w:tcPr>
                <w:p w:rsidR="00D03ED5" w:rsidP="00EF5594" w:rsidRDefault="00C10D26" w14:paraId="6D579A55" w14:textId="656F412E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 w:rsidR="00AE641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D03ED5" w:rsidTr="00EF5594" w14:paraId="2678A275" w14:textId="4213CE0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:rsidR="00D03ED5" w:rsidP="00EF5594" w:rsidRDefault="005D41EC" w14:paraId="13B2FF2B" w14:textId="43C005F8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5611" w:type="dxa"/>
                </w:tcPr>
                <w:p w:rsidR="00D03ED5" w:rsidP="00EF5594" w:rsidRDefault="005D41EC" w14:paraId="54F3C27A" w14:textId="167CE870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X-Salada</w:t>
                  </w:r>
                </w:p>
              </w:tc>
              <w:tc>
                <w:tcPr>
                  <w:tcW w:w="2049" w:type="dxa"/>
                </w:tcPr>
                <w:p w:rsidR="00D03ED5" w:rsidP="00EF5594" w:rsidRDefault="00C10D26" w14:paraId="0CD2F261" w14:textId="428FF2A7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13,00</w:t>
                  </w:r>
                </w:p>
              </w:tc>
            </w:tr>
            <w:tr w:rsidR="005D41EC" w:rsidTr="00EF5594" w14:paraId="5050074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:rsidR="005D41EC" w:rsidP="00EF5594" w:rsidRDefault="005D41EC" w14:paraId="6425A122" w14:textId="69AC6FDC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104</w:t>
                  </w:r>
                </w:p>
              </w:tc>
              <w:tc>
                <w:tcPr>
                  <w:tcW w:w="5611" w:type="dxa"/>
                </w:tcPr>
                <w:p w:rsidR="005D41EC" w:rsidP="00EF5594" w:rsidRDefault="00EF5594" w14:paraId="12A37FAE" w14:textId="32A13329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</w:t>
                  </w:r>
                  <w:r w:rsidR="00AE641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Bacon</w:t>
                  </w:r>
                </w:p>
              </w:tc>
              <w:tc>
                <w:tcPr>
                  <w:tcW w:w="2049" w:type="dxa"/>
                </w:tcPr>
                <w:p w:rsidR="005D41EC" w:rsidP="00EF5594" w:rsidRDefault="00C10D26" w14:paraId="2565E006" w14:textId="0A92AEC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14,00</w:t>
                  </w:r>
                </w:p>
              </w:tc>
            </w:tr>
            <w:tr w:rsidR="005D41EC" w:rsidTr="00EF5594" w14:paraId="37AF7031" w14:textId="77777777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:rsidR="005D41EC" w:rsidP="00EF5594" w:rsidRDefault="005D41EC" w14:paraId="5E6AD602" w14:textId="58E07E08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105</w:t>
                  </w:r>
                </w:p>
              </w:tc>
              <w:tc>
                <w:tcPr>
                  <w:tcW w:w="5611" w:type="dxa"/>
                </w:tcPr>
                <w:p w:rsidR="005D41EC" w:rsidP="00EF5594" w:rsidRDefault="00EF5594" w14:paraId="43A10682" w14:textId="1BA8B5DC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X-Tudo</w:t>
                  </w:r>
                </w:p>
              </w:tc>
              <w:tc>
                <w:tcPr>
                  <w:tcW w:w="2049" w:type="dxa"/>
                </w:tcPr>
                <w:p w:rsidR="005D41EC" w:rsidP="00EF5594" w:rsidRDefault="00C10D26" w14:paraId="138385C4" w14:textId="61138C9C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 w:rsidR="00B42A73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7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1C140D" w:rsidTr="00EF5594" w14:paraId="0BD6C94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:rsidR="001C140D" w:rsidP="00EF5594" w:rsidRDefault="001C140D" w14:paraId="53E72FD6" w14:textId="39206D53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5611" w:type="dxa"/>
                </w:tcPr>
                <w:p w:rsidR="001C140D" w:rsidP="00EF5594" w:rsidRDefault="001C140D" w14:paraId="67230EC3" w14:textId="52E21698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Refrigerante Lata</w:t>
                  </w:r>
                </w:p>
              </w:tc>
              <w:tc>
                <w:tcPr>
                  <w:tcW w:w="2049" w:type="dxa"/>
                </w:tcPr>
                <w:p w:rsidR="001C140D" w:rsidP="00EF5594" w:rsidRDefault="001C140D" w14:paraId="46FA4FDE" w14:textId="7450071F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5,00</w:t>
                  </w:r>
                </w:p>
              </w:tc>
            </w:tr>
            <w:tr w:rsidR="001C140D" w:rsidTr="00EF5594" w14:paraId="221FFF4F" w14:textId="77777777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:rsidR="001C140D" w:rsidP="00EF5594" w:rsidRDefault="001C140D" w14:paraId="0602162A" w14:textId="339CCD18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201</w:t>
                  </w:r>
                </w:p>
              </w:tc>
              <w:tc>
                <w:tcPr>
                  <w:tcW w:w="5611" w:type="dxa"/>
                </w:tcPr>
                <w:p w:rsidR="001C140D" w:rsidP="00EF5594" w:rsidRDefault="001C140D" w14:paraId="1918F206" w14:textId="14895B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Chá Gelado</w:t>
                  </w:r>
                </w:p>
              </w:tc>
              <w:tc>
                <w:tcPr>
                  <w:tcW w:w="2049" w:type="dxa"/>
                </w:tcPr>
                <w:p w:rsidR="001C140D" w:rsidP="00EF5594" w:rsidRDefault="001C140D" w14:paraId="6D098AD5" w14:textId="1AF32A32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4,00</w:t>
                  </w:r>
                </w:p>
              </w:tc>
            </w:tr>
          </w:tbl>
          <w:p w:rsidR="002F3575" w:rsidP="00DE7B55" w:rsidRDefault="002F3575" w14:paraId="7CFD17B3" w14:textId="77777777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:rsidR="002F3575" w:rsidP="00DE7B55" w:rsidRDefault="002F3575" w14:paraId="14832CE2" w14:textId="77777777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:rsidR="002F3575" w:rsidP="008E5068" w:rsidRDefault="002F3575" w14:paraId="2E09D60A" w14:textId="6FD40946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Entre com </w:t>
            </w:r>
            <w:r w:rsidR="009934A7">
              <w:rPr>
                <w:b/>
                <w:bCs/>
                <w:color w:val="1F3864" w:themeColor="accent5" w:themeShade="80"/>
                <w:sz w:val="24"/>
                <w:szCs w:val="24"/>
              </w:rPr>
              <w:t>o código do produto desejado;</w:t>
            </w:r>
          </w:p>
          <w:p w:rsidR="009934A7" w:rsidP="008E5068" w:rsidRDefault="009934A7" w14:paraId="7E47736D" w14:textId="6A0513D3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Pergunte se o cliente quer pedir mais alguma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coisa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>(se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sim repetir o passo item 2</w:t>
            </w:r>
            <w:r w:rsidR="000D1DDA">
              <w:rPr>
                <w:b/>
                <w:bCs/>
                <w:color w:val="1F3864" w:themeColor="accent5" w:themeShade="80"/>
                <w:sz w:val="24"/>
                <w:szCs w:val="24"/>
              </w:rPr>
              <w:t>.  Caso contr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>ário ir para próximo passo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</w:p>
          <w:p w:rsidRPr="00184876" w:rsidR="00184876" w:rsidP="008E5068" w:rsidRDefault="00A0698F" w14:paraId="1DB591AE" w14:textId="51080C9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Encerre a conta do cliente com o valor total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:rsidR="00A53D8E" w:rsidP="008E5068" w:rsidRDefault="00A53D8E" w14:paraId="5FD6A8EE" w14:textId="73838E9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Deve-se utilizar estruturas if, elif e else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de 3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);</w:t>
            </w:r>
          </w:p>
          <w:p w:rsidRPr="00FD198D" w:rsidR="00A53D8E" w:rsidP="008E5068" w:rsidRDefault="00A53D8E" w14:paraId="786BFB05" w14:textId="6A44420F">
            <w:pPr>
              <w:pStyle w:val="PargrafodaLista"/>
              <w:numPr>
                <w:ilvl w:val="0"/>
                <w:numId w:val="2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Se a pessoa digitar um NÚMERO diferente dos da tabela printar na tela: ‘opção inválida’ e voltar para o </w:t>
            </w:r>
            <w:r w:rsidR="00F13EE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menu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(EXIGÊNCIA 2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de 3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);</w:t>
            </w:r>
          </w:p>
          <w:p w:rsidRPr="00A61C46" w:rsidR="002F3575" w:rsidP="008E5068" w:rsidRDefault="00184876" w14:paraId="074B38AF" w14:textId="38B89027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Deve-se utilizar while, break</w:t>
            </w:r>
            <w:r w:rsidRPr="00A61C46" w:rsidR="007B391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, continue </w:t>
            </w:r>
            <w:r w:rsidRPr="00A61C46" w:rsidR="0069085D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(EXIGÊNCIA </w:t>
            </w:r>
            <w:r w:rsidRPr="00A61C46" w:rsidR="00FD198D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3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de 3</w:t>
            </w:r>
            <w:r w:rsidRPr="00A61C46" w:rsidR="0069085D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);</w:t>
            </w:r>
          </w:p>
          <w:p w:rsidRPr="00A61C46" w:rsidR="0069085D" w:rsidP="008E5068" w:rsidRDefault="0069085D" w14:paraId="737650D6" w14:textId="65538A12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(DICA: utilizar o continue dentro else </w:t>
            </w:r>
            <w:r w:rsidRPr="00A61C46" w:rsidR="00FD198D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que</w:t>
            </w: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verifica a opção inválida)</w:t>
            </w:r>
          </w:p>
          <w:p w:rsidRPr="004C494F" w:rsidR="002F3575" w:rsidP="000F41F9" w:rsidRDefault="00FD198D" w14:paraId="6BCA3C22" w14:textId="305B6112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(DICA: utilizar o break dentro elif que verifica a opção sair)</w:t>
            </w:r>
          </w:p>
          <w:p w:rsidRPr="004C494F" w:rsidR="004C494F" w:rsidP="004C494F" w:rsidRDefault="004C494F" w14:paraId="7D8E760A" w14:textId="07A8F2FA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>Colocar um exemplo de SAIDA DE CONSOLE com dois pedidos</w:t>
            </w:r>
          </w:p>
          <w:p w:rsidRPr="004C494F" w:rsidR="004C494F" w:rsidP="004C494F" w:rsidRDefault="004C494F" w14:paraId="65CD286D" w14:textId="0D35AAA7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>Colocar um exemplo de SAIDA DE CONSOLE com erro ao digitar no pedido</w:t>
            </w:r>
          </w:p>
          <w:p w:rsidRPr="006F0D05" w:rsidR="00C45ADE" w:rsidP="00C45ADE" w:rsidRDefault="00C45ADE" w14:paraId="7B41615E" w14:textId="0AAB1F48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:rsidR="00B168C4" w:rsidP="00B168C4" w:rsidRDefault="000F41F9" w14:paraId="0055A693" w14:textId="05D5A05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2323F7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32B2F0EB" wp14:editId="6F747454">
                  <wp:extent cx="5524436" cy="5534025"/>
                  <wp:effectExtent l="0" t="0" r="635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811" cy="555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A53D3" w:rsidR="000F41F9" w:rsidP="00B168C4" w:rsidRDefault="000F41F9" w14:paraId="166DBB61" w14:textId="72D92B78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Figura</w:t>
            </w:r>
            <w:r w:rsidR="006167A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</w:t>
            </w:r>
            <w:r w:rsidR="00EF0553">
              <w:rPr>
                <w:b/>
                <w:bCs/>
                <w:color w:val="1F3864" w:themeColor="accent5" w:themeShade="80"/>
                <w:sz w:val="24"/>
                <w:szCs w:val="24"/>
              </w:rPr>
              <w:t>Exemplo de programa co</w:t>
            </w:r>
            <w:r w:rsidR="00E975A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m </w:t>
            </w:r>
            <w:r w:rsidR="00BB4B5A">
              <w:rPr>
                <w:b/>
                <w:bCs/>
                <w:color w:val="1F3864" w:themeColor="accent5" w:themeShade="80"/>
                <w:sz w:val="24"/>
                <w:szCs w:val="24"/>
              </w:rPr>
              <w:t>2</w:t>
            </w:r>
            <w:r w:rsidR="00E975A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itens pedido</w:t>
            </w:r>
            <w:r w:rsidR="00BB4B5A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(Sendo que um deles teve uma tentativa com erro) </w: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>e no</w:t>
            </w:r>
            <w:r w:rsidR="001977C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final o valor final é apresentado.</w:t>
            </w:r>
          </w:p>
        </w:tc>
      </w:tr>
    </w:tbl>
    <w:p w:rsidR="006402B3" w:rsidP="006402B3" w:rsidRDefault="006402B3" w14:paraId="00525A65" w14:textId="49DF2123">
      <w:pPr>
        <w:ind w:firstLine="0"/>
      </w:pPr>
    </w:p>
    <w:tbl>
      <w:tblPr>
        <w:tblStyle w:val="Tabelacomgrade"/>
        <w:tblW w:w="0" w:type="auto"/>
        <w:tblBorders>
          <w:top w:val="single" w:color="113162" w:sz="12" w:space="0"/>
          <w:left w:val="single" w:color="113162" w:sz="12" w:space="0"/>
          <w:bottom w:val="single" w:color="113162" w:sz="12" w:space="0"/>
          <w:right w:val="single" w:color="113162" w:sz="12" w:space="0"/>
          <w:insideH w:val="single" w:color="113162" w:sz="12" w:space="0"/>
          <w:insideV w:val="single" w:color="113162" w:sz="12" w:space="0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6402B3" w:rsidTr="3C9C113A" w14:paraId="4817766B" w14:textId="77777777">
        <w:tc>
          <w:tcPr>
            <w:tcW w:w="9716" w:type="dxa"/>
            <w:shd w:val="clear" w:color="auto" w:fill="FFFFFF" w:themeFill="background1"/>
            <w:tcMar/>
          </w:tcPr>
          <w:p w:rsidR="006402B3" w:rsidP="00292E5B" w:rsidRDefault="006402B3" w14:paraId="726281B8" w14:textId="3CB785D6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Pr="0005276B" w:rsidR="00DA2909">
              <w:rPr>
                <w:b/>
                <w:bCs/>
                <w:color w:val="1F4E79" w:themeColor="accent1" w:themeShade="80"/>
                <w:sz w:val="28"/>
                <w:szCs w:val="28"/>
              </w:rPr>
              <w:t>(</w:t>
            </w:r>
            <w:r w:rsidRPr="0005276B" w:rsid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FORMATO TEXTO)</w:t>
            </w:r>
          </w:p>
        </w:tc>
      </w:tr>
      <w:tr w:rsidR="006402B3" w:rsidTr="3C9C113A" w14:paraId="3271722C" w14:textId="77777777">
        <w:tc>
          <w:tcPr>
            <w:tcW w:w="9716" w:type="dxa"/>
            <w:shd w:val="clear" w:color="auto" w:fill="FFFFFF" w:themeFill="background1"/>
            <w:tcMar/>
          </w:tcPr>
          <w:p w:rsidRPr="008D2BAC" w:rsidR="008D2BAC" w:rsidP="3C9C113A" w:rsidRDefault="0005040A" w14:paraId="1762E947" w14:textId="339EDD6C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'Bem Vindo a Lanchonete de Alisson de Souza Rodrigues'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8D2BAC" w:rsidR="008D2BAC" w:rsidP="3C9C113A" w:rsidRDefault="0005040A" w14:paraId="27F6C091" w14:textId="3053461E">
            <w:pPr>
              <w:spacing w:line="285" w:lineRule="exact"/>
              <w:ind/>
              <w:jc w:val="left"/>
            </w:pPr>
            <w:r>
              <w:br/>
            </w:r>
          </w:p>
          <w:p w:rsidRPr="008D2BAC" w:rsidR="008D2BAC" w:rsidP="3C9C113A" w:rsidRDefault="0005040A" w14:paraId="376380B0" w14:textId="56A24CB7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'='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*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20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 CARDÁPIO 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'='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*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20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8D2BAC" w:rsidR="008D2BAC" w:rsidP="3C9C113A" w:rsidRDefault="0005040A" w14:paraId="423B5AEF" w14:textId="5F865866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'| Código |'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         Descrição         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'| Valor (R$) |'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8D2BAC" w:rsidR="008D2BAC" w:rsidP="3C9C113A" w:rsidRDefault="0005040A" w14:paraId="68BC8497" w14:textId="139A6DEF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'|  100   |'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      Cachorro-Quente      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'|    09,00   |'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8D2BAC" w:rsidR="008D2BAC" w:rsidP="3C9C113A" w:rsidRDefault="0005040A" w14:paraId="41F8E14F" w14:textId="245D74E7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'|  101   |'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   Cachorro-Quente Duplo  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 |    11,00   |'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8D2BAC" w:rsidR="008D2BAC" w:rsidP="3C9C113A" w:rsidRDefault="0005040A" w14:paraId="60A7799C" w14:textId="3317E13E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'|  102   |'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           X-Egg           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'|    12,00   |'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8D2BAC" w:rsidR="008D2BAC" w:rsidP="3C9C113A" w:rsidRDefault="0005040A" w14:paraId="199E6704" w14:textId="09485BEA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'|  103   |'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          X-Salada         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'|    13,00   |'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8D2BAC" w:rsidR="008D2BAC" w:rsidP="3C9C113A" w:rsidRDefault="0005040A" w14:paraId="52E6B752" w14:textId="4558FEFE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'|  104   |'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          X-Bacon          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'|    14,00   |'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8D2BAC" w:rsidR="008D2BAC" w:rsidP="3C9C113A" w:rsidRDefault="0005040A" w14:paraId="5FD32EA5" w14:textId="3BDF369A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'|  105   |'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           X-Tudo          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'|    17,00   |'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8D2BAC" w:rsidR="008D2BAC" w:rsidP="3C9C113A" w:rsidRDefault="0005040A" w14:paraId="0FC622E0" w14:textId="3291878A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'|  200   |'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     Refrigerente Lata     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'|    05,00   |'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8D2BAC" w:rsidR="008D2BAC" w:rsidP="3C9C113A" w:rsidRDefault="0005040A" w14:paraId="0BC7C0B3" w14:textId="216FB260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'|  201   |'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         Chá Gelado        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'|    04,00   |'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8D2BAC" w:rsidR="008D2BAC" w:rsidP="3C9C113A" w:rsidRDefault="0005040A" w14:paraId="56796DFC" w14:textId="43E16772">
            <w:pPr>
              <w:spacing w:line="285" w:lineRule="exact"/>
              <w:ind/>
              <w:jc w:val="left"/>
            </w:pPr>
            <w:r>
              <w:br/>
            </w:r>
          </w:p>
          <w:p w:rsidRPr="008D2BAC" w:rsidR="008D2BAC" w:rsidP="3C9C113A" w:rsidRDefault="0005040A" w14:paraId="37B9C001" w14:textId="0839F57F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pedido 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0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código do produto solicitado</w:t>
            </w:r>
          </w:p>
          <w:p w:rsidRPr="008D2BAC" w:rsidR="008D2BAC" w:rsidP="3C9C113A" w:rsidRDefault="0005040A" w14:paraId="7B1F1D95" w14:textId="3C02E88A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conta 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0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valor total da conta</w:t>
            </w:r>
          </w:p>
          <w:p w:rsidRPr="008D2BAC" w:rsidR="008D2BAC" w:rsidP="3C9C113A" w:rsidRDefault="0005040A" w14:paraId="1625366E" w14:textId="08A7C4A9">
            <w:pPr>
              <w:spacing w:line="285" w:lineRule="exact"/>
              <w:ind/>
              <w:jc w:val="left"/>
            </w:pPr>
            <w:r>
              <w:br/>
            </w:r>
          </w:p>
          <w:p w:rsidRPr="008D2BAC" w:rsidR="008D2BAC" w:rsidP="3C9C113A" w:rsidRDefault="0005040A" w14:paraId="797D90A9" w14:textId="70F9BD38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while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FF"/>
                <w:sz w:val="21"/>
                <w:szCs w:val="21"/>
                <w:lang w:val="pt-BR"/>
              </w:rPr>
              <w:t>True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63438F71" w14:textId="52185FAF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pedido 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257693"/>
                <w:sz w:val="21"/>
                <w:szCs w:val="21"/>
                <w:lang w:val="pt-BR"/>
              </w:rPr>
              <w:t>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'Entre com o código do produto desejado: 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))</w:t>
            </w:r>
          </w:p>
          <w:p w:rsidRPr="008D2BAC" w:rsidR="008D2BAC" w:rsidP="3C9C113A" w:rsidRDefault="0005040A" w14:paraId="6EC72EC9" w14:textId="46F38B55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</w:p>
          <w:p w:rsidRPr="008D2BAC" w:rsidR="008D2BAC" w:rsidP="3C9C113A" w:rsidRDefault="0005040A" w14:paraId="5E455323" w14:textId="5968CD24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pedido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100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2DBF7080" w14:textId="6DEDC44A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'Você pediu um Cachorro-Quente no valor de R$09,00'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8D2BAC" w:rsidR="008D2BAC" w:rsidP="3C9C113A" w:rsidRDefault="0005040A" w14:paraId="6E6672E6" w14:textId="6AD5EDFE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conta +=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9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adiciona o valor do produto escolhido ao valor total da conta</w:t>
            </w:r>
          </w:p>
          <w:p w:rsidRPr="008D2BAC" w:rsidR="008D2BAC" w:rsidP="3C9C113A" w:rsidRDefault="0005040A" w14:paraId="08001CAD" w14:textId="59D0F9D0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</w:p>
          <w:p w:rsidRPr="008D2BAC" w:rsidR="008D2BAC" w:rsidP="3C9C113A" w:rsidRDefault="0005040A" w14:paraId="01D0FCEE" w14:textId="242D7358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resposta 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257693"/>
                <w:sz w:val="21"/>
                <w:szCs w:val="21"/>
                <w:lang w:val="pt-BR"/>
              </w:rPr>
              <w:t>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'Deseja pedir mais alguma coisa? \n 1 - Sim \n 0 - Não \n'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))</w:t>
            </w:r>
          </w:p>
          <w:p w:rsidRPr="008D2BAC" w:rsidR="008D2BAC" w:rsidP="3C9C113A" w:rsidRDefault="0005040A" w14:paraId="247D1A4C" w14:textId="1EBA523A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resposta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3A6CE836" w14:textId="3D50E310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volta para o início do laço</w:t>
            </w:r>
          </w:p>
          <w:p w:rsidRPr="008D2BAC" w:rsidR="008D2BAC" w:rsidP="3C9C113A" w:rsidRDefault="0005040A" w14:paraId="41ADFB36" w14:textId="5F109152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continue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</w:p>
          <w:p w:rsidRPr="008D2BAC" w:rsidR="008D2BAC" w:rsidP="3C9C113A" w:rsidRDefault="0005040A" w14:paraId="346A16D2" w14:textId="657FA787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resposta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0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380F8F72" w14:textId="53A16203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termina o laço</w:t>
            </w:r>
          </w:p>
          <w:p w:rsidRPr="008D2BAC" w:rsidR="008D2BAC" w:rsidP="3C9C113A" w:rsidRDefault="0005040A" w14:paraId="3B71CD69" w14:textId="531E6944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break</w:t>
            </w:r>
          </w:p>
          <w:p w:rsidRPr="008D2BAC" w:rsidR="008D2BAC" w:rsidP="3C9C113A" w:rsidRDefault="0005040A" w14:paraId="2F80EECD" w14:textId="274B20A4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pedido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101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07E7BBB5" w14:textId="2FCBAE51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'Você pediu um Cachorro-Quente Duplo no valor de R$11,00'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8D2BAC" w:rsidR="008D2BAC" w:rsidP="3C9C113A" w:rsidRDefault="0005040A" w14:paraId="669D3E69" w14:textId="32577623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conta +=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11</w:t>
            </w:r>
          </w:p>
          <w:p w:rsidRPr="008D2BAC" w:rsidR="008D2BAC" w:rsidP="3C9C113A" w:rsidRDefault="0005040A" w14:paraId="44998EAE" w14:textId="389A49D0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</w:p>
          <w:p w:rsidRPr="008D2BAC" w:rsidR="008D2BAC" w:rsidP="3C9C113A" w:rsidRDefault="0005040A" w14:paraId="1C646EB4" w14:textId="16F470E3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resposta 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257693"/>
                <w:sz w:val="21"/>
                <w:szCs w:val="21"/>
                <w:lang w:val="pt-BR"/>
              </w:rPr>
              <w:t>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'Deseja pedir mais alguma coisa? \n 1 - Sim \n 0 - Não \n'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))</w:t>
            </w:r>
          </w:p>
          <w:p w:rsidRPr="008D2BAC" w:rsidR="008D2BAC" w:rsidP="3C9C113A" w:rsidRDefault="0005040A" w14:paraId="208D4352" w14:textId="5B509A04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resposta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3D9D0290" w14:textId="3C607BB9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continue</w:t>
            </w:r>
          </w:p>
          <w:p w:rsidRPr="008D2BAC" w:rsidR="008D2BAC" w:rsidP="3C9C113A" w:rsidRDefault="0005040A" w14:paraId="16F7C82B" w14:textId="50969975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resposta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0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3858D87D" w14:textId="616DB9CC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break</w:t>
            </w:r>
          </w:p>
          <w:p w:rsidRPr="008D2BAC" w:rsidR="008D2BAC" w:rsidP="3C9C113A" w:rsidRDefault="0005040A" w14:paraId="10C0488B" w14:textId="29F75AA0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pedido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102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228953CA" w14:textId="4966A626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'Você pediu um X-Egg no valor de R$12,00'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8D2BAC" w:rsidR="008D2BAC" w:rsidP="3C9C113A" w:rsidRDefault="0005040A" w14:paraId="23B801DE" w14:textId="157A47AC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conta +=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12</w:t>
            </w:r>
          </w:p>
          <w:p w:rsidRPr="008D2BAC" w:rsidR="008D2BAC" w:rsidP="3C9C113A" w:rsidRDefault="0005040A" w14:paraId="7973E968" w14:textId="613DCA80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</w:p>
          <w:p w:rsidRPr="008D2BAC" w:rsidR="008D2BAC" w:rsidP="3C9C113A" w:rsidRDefault="0005040A" w14:paraId="33A9DD92" w14:textId="58C19AC5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resposta 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257693"/>
                <w:sz w:val="21"/>
                <w:szCs w:val="21"/>
                <w:lang w:val="pt-BR"/>
              </w:rPr>
              <w:t>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'Deseja pedir mais alguma coisa? \n 1 - Sim \n 0 - Não \n'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))</w:t>
            </w:r>
          </w:p>
          <w:p w:rsidRPr="008D2BAC" w:rsidR="008D2BAC" w:rsidP="3C9C113A" w:rsidRDefault="0005040A" w14:paraId="40780B4C" w14:textId="493301AF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resposta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1BBE23C7" w14:textId="37B477D7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continue</w:t>
            </w:r>
          </w:p>
          <w:p w:rsidRPr="008D2BAC" w:rsidR="008D2BAC" w:rsidP="3C9C113A" w:rsidRDefault="0005040A" w14:paraId="68789046" w14:textId="6B2124A1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resposta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0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1C281A50" w14:textId="30F75254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break</w:t>
            </w:r>
          </w:p>
          <w:p w:rsidRPr="008D2BAC" w:rsidR="008D2BAC" w:rsidP="3C9C113A" w:rsidRDefault="0005040A" w14:paraId="0732E0E8" w14:textId="1D652279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pedido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103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2814ED63" w14:textId="2546FB81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'Você pediu um X-Salada no valor de R$13,00'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8D2BAC" w:rsidR="008D2BAC" w:rsidP="3C9C113A" w:rsidRDefault="0005040A" w14:paraId="42D61D55" w14:textId="05B2CE2A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conta +=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13</w:t>
            </w:r>
          </w:p>
          <w:p w:rsidRPr="008D2BAC" w:rsidR="008D2BAC" w:rsidP="3C9C113A" w:rsidRDefault="0005040A" w14:paraId="42E894A4" w14:textId="296C87AD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</w:p>
          <w:p w:rsidRPr="008D2BAC" w:rsidR="008D2BAC" w:rsidP="3C9C113A" w:rsidRDefault="0005040A" w14:paraId="3608FBCF" w14:textId="22995C4B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resposta 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257693"/>
                <w:sz w:val="21"/>
                <w:szCs w:val="21"/>
                <w:lang w:val="pt-BR"/>
              </w:rPr>
              <w:t>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'Deseja pedir mais alguma coisa? \n 1 - Sim \n 0 - Não \n'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))</w:t>
            </w:r>
          </w:p>
          <w:p w:rsidRPr="008D2BAC" w:rsidR="008D2BAC" w:rsidP="3C9C113A" w:rsidRDefault="0005040A" w14:paraId="22E564AD" w14:textId="6B4EB590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resposta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13EFCBDC" w14:textId="4D29CDF4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continue</w:t>
            </w:r>
          </w:p>
          <w:p w:rsidRPr="008D2BAC" w:rsidR="008D2BAC" w:rsidP="3C9C113A" w:rsidRDefault="0005040A" w14:paraId="1BDC8F2E" w14:textId="49F72FCE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resposta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0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71B82797" w14:textId="21203215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break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</w:p>
          <w:p w:rsidRPr="008D2BAC" w:rsidR="008D2BAC" w:rsidP="3C9C113A" w:rsidRDefault="0005040A" w14:paraId="44D2099C" w14:textId="39B51558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pedido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104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6F205133" w14:textId="5A513ED2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'Você pediu um X-Bacon no valor de R$14,00'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8D2BAC" w:rsidR="008D2BAC" w:rsidP="3C9C113A" w:rsidRDefault="0005040A" w14:paraId="587BD134" w14:textId="6188A6A5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conta +=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14</w:t>
            </w:r>
          </w:p>
          <w:p w:rsidRPr="008D2BAC" w:rsidR="008D2BAC" w:rsidP="3C9C113A" w:rsidRDefault="0005040A" w14:paraId="72FDB5FE" w14:textId="61FECA45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</w:p>
          <w:p w:rsidRPr="008D2BAC" w:rsidR="008D2BAC" w:rsidP="3C9C113A" w:rsidRDefault="0005040A" w14:paraId="78B38FA0" w14:textId="1A28B31C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resposta 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257693"/>
                <w:sz w:val="21"/>
                <w:szCs w:val="21"/>
                <w:lang w:val="pt-BR"/>
              </w:rPr>
              <w:t>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'Deseja pedir mais alguma coisa? \n 1 - Sim \n 0 - Não \n'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))</w:t>
            </w:r>
          </w:p>
          <w:p w:rsidRPr="008D2BAC" w:rsidR="008D2BAC" w:rsidP="3C9C113A" w:rsidRDefault="0005040A" w14:paraId="734A380B" w14:textId="7A7C035E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resposta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283274C8" w14:textId="1E8CF124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continue</w:t>
            </w:r>
          </w:p>
          <w:p w:rsidRPr="008D2BAC" w:rsidR="008D2BAC" w:rsidP="3C9C113A" w:rsidRDefault="0005040A" w14:paraId="179AEF1D" w14:textId="1109EA01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resposta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0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793113CF" w14:textId="6F84C6C4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break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</w:t>
            </w:r>
          </w:p>
          <w:p w:rsidRPr="008D2BAC" w:rsidR="008D2BAC" w:rsidP="3C9C113A" w:rsidRDefault="0005040A" w14:paraId="1BAA01DC" w14:textId="0198001B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pedido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105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591F165A" w14:textId="4D4A5687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'Você pediu um X-Tudo no valor de R$17,00'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8D2BAC" w:rsidR="008D2BAC" w:rsidP="3C9C113A" w:rsidRDefault="0005040A" w14:paraId="6B888706" w14:textId="4680DA8D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conta +=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17</w:t>
            </w:r>
          </w:p>
          <w:p w:rsidRPr="008D2BAC" w:rsidR="008D2BAC" w:rsidP="3C9C113A" w:rsidRDefault="0005040A" w14:paraId="09103DB2" w14:textId="62A77C11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</w:p>
          <w:p w:rsidRPr="008D2BAC" w:rsidR="008D2BAC" w:rsidP="3C9C113A" w:rsidRDefault="0005040A" w14:paraId="5BB8E512" w14:textId="78CAECFC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resposta 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257693"/>
                <w:sz w:val="21"/>
                <w:szCs w:val="21"/>
                <w:lang w:val="pt-BR"/>
              </w:rPr>
              <w:t>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'Deseja pedir mais alguma coisa? \n 1 - Sim \n 0 - Não \n'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))</w:t>
            </w:r>
          </w:p>
          <w:p w:rsidRPr="008D2BAC" w:rsidR="008D2BAC" w:rsidP="3C9C113A" w:rsidRDefault="0005040A" w14:paraId="65DE4ACA" w14:textId="27156915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resposta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6E941809" w14:textId="3D58BF8F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continue</w:t>
            </w:r>
          </w:p>
          <w:p w:rsidRPr="008D2BAC" w:rsidR="008D2BAC" w:rsidP="3C9C113A" w:rsidRDefault="0005040A" w14:paraId="02362506" w14:textId="1E1D2FA2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resposta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0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706619BC" w14:textId="13CAC6D9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break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</w:t>
            </w:r>
          </w:p>
          <w:p w:rsidRPr="008D2BAC" w:rsidR="008D2BAC" w:rsidP="3C9C113A" w:rsidRDefault="0005040A" w14:paraId="3B2CCA43" w14:textId="19735E87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pedido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200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33C1CDD2" w14:textId="76F0C0CD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'Você pediu um Refrigerante Lata no valor de R$5,00'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8D2BAC" w:rsidR="008D2BAC" w:rsidP="3C9C113A" w:rsidRDefault="0005040A" w14:paraId="78DFC4A5" w14:textId="0A1DB0B6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conta +=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5</w:t>
            </w:r>
          </w:p>
          <w:p w:rsidRPr="008D2BAC" w:rsidR="008D2BAC" w:rsidP="3C9C113A" w:rsidRDefault="0005040A" w14:paraId="23C24632" w14:textId="2E496B36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</w:p>
          <w:p w:rsidRPr="008D2BAC" w:rsidR="008D2BAC" w:rsidP="3C9C113A" w:rsidRDefault="0005040A" w14:paraId="10EF8706" w14:textId="4FB5F37C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resposta 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257693"/>
                <w:sz w:val="21"/>
                <w:szCs w:val="21"/>
                <w:lang w:val="pt-BR"/>
              </w:rPr>
              <w:t>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'Deseja pedir mais alguma coisa? \n 1 - Sim \n 0 - Não \n'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))</w:t>
            </w:r>
          </w:p>
          <w:p w:rsidRPr="008D2BAC" w:rsidR="008D2BAC" w:rsidP="3C9C113A" w:rsidRDefault="0005040A" w14:paraId="509C23B9" w14:textId="5478308D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resposta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5047FCBC" w14:textId="0BC1851F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continue</w:t>
            </w:r>
          </w:p>
          <w:p w:rsidRPr="008D2BAC" w:rsidR="008D2BAC" w:rsidP="3C9C113A" w:rsidRDefault="0005040A" w14:paraId="1039CF05" w14:textId="4B2A85FC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resposta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0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096E3B7D" w14:textId="4FD7FF93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break</w:t>
            </w:r>
          </w:p>
          <w:p w:rsidRPr="008D2BAC" w:rsidR="008D2BAC" w:rsidP="3C9C113A" w:rsidRDefault="0005040A" w14:paraId="3C4DF984" w14:textId="19905185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pedido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201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1F014A3F" w14:textId="262AAE02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'Você pediu um Chá Gelado no valor de R$04,00'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8D2BAC" w:rsidR="008D2BAC" w:rsidP="3C9C113A" w:rsidRDefault="0005040A" w14:paraId="78E8EAF3" w14:textId="0A2311D2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conta +=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4</w:t>
            </w:r>
          </w:p>
          <w:p w:rsidRPr="008D2BAC" w:rsidR="008D2BAC" w:rsidP="3C9C113A" w:rsidRDefault="0005040A" w14:paraId="66943132" w14:textId="1BFA5F8D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</w:p>
          <w:p w:rsidRPr="008D2BAC" w:rsidR="008D2BAC" w:rsidP="3C9C113A" w:rsidRDefault="0005040A" w14:paraId="6DA0E6D8" w14:textId="1D95C4BF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resposta 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257693"/>
                <w:sz w:val="21"/>
                <w:szCs w:val="21"/>
                <w:lang w:val="pt-BR"/>
              </w:rPr>
              <w:t>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'Deseja pedir mais alguma coisa? \n 1 - Sim \n 0 - Não \n'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))</w:t>
            </w:r>
          </w:p>
          <w:p w:rsidRPr="008D2BAC" w:rsidR="008D2BAC" w:rsidP="3C9C113A" w:rsidRDefault="0005040A" w14:paraId="78AC6F0D" w14:textId="00426AD3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resposta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0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63FA4F7B" w14:textId="685DB9FA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break</w:t>
            </w:r>
          </w:p>
          <w:p w:rsidRPr="008D2BAC" w:rsidR="008D2BAC" w:rsidP="3C9C113A" w:rsidRDefault="0005040A" w14:paraId="7C358B9F" w14:textId="717FE22D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resposta ==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2C4963C3" w14:textId="26955D58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continue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</w:p>
          <w:p w:rsidRPr="008D2BAC" w:rsidR="008D2BAC" w:rsidP="3C9C113A" w:rsidRDefault="0005040A" w14:paraId="5AF0E326" w14:textId="39C44B39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else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8D2BAC" w:rsidR="008D2BAC" w:rsidP="3C9C113A" w:rsidRDefault="0005040A" w14:paraId="1B532B01" w14:textId="2166E8F1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volta para o início do laço caso um código de produto inexistente for digitado</w:t>
            </w:r>
          </w:p>
          <w:p w:rsidRPr="008D2BAC" w:rsidR="008D2BAC" w:rsidP="3C9C113A" w:rsidRDefault="0005040A" w14:paraId="7B97C59A" w14:textId="792669F2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'Opção Inválida'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8D2BAC" w:rsidR="008D2BAC" w:rsidP="3C9C113A" w:rsidRDefault="0005040A" w14:paraId="61F4AE42" w14:textId="693F4012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continue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</w:p>
          <w:p w:rsidRPr="008D2BAC" w:rsidR="008D2BAC" w:rsidP="3C9C113A" w:rsidRDefault="0005040A" w14:paraId="53F1071A" w14:textId="219D9B01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</w:p>
          <w:p w:rsidRPr="008D2BAC" w:rsidR="008D2BAC" w:rsidP="3C9C113A" w:rsidRDefault="0005040A" w14:paraId="118DC8E2" w14:textId="0CBFCE18">
            <w:pPr>
              <w:spacing w:line="285" w:lineRule="exact"/>
              <w:ind/>
              <w:jc w:val="left"/>
            </w:pP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'\nSua conta deu R${:.2f}'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.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format</w:t>
            </w:r>
            <w:r w:rsidRPr="3C9C113A" w:rsidR="491FF92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(conta))</w:t>
            </w:r>
          </w:p>
          <w:p w:rsidRPr="008D2BAC" w:rsidR="008D2BAC" w:rsidP="3C9C113A" w:rsidRDefault="0005040A" w14:paraId="78B18850" w14:textId="5EA4F238">
            <w:pPr>
              <w:spacing w:line="285" w:lineRule="exact"/>
              <w:ind/>
              <w:jc w:val="left"/>
            </w:pPr>
            <w:r>
              <w:br/>
            </w:r>
          </w:p>
          <w:p w:rsidRPr="008D2BAC" w:rsidR="008D2BAC" w:rsidP="3C9C113A" w:rsidRDefault="0005040A" w14:paraId="4726B16D" w14:textId="3B9F076C">
            <w:pPr>
              <w:pStyle w:val="Normal"/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</w:p>
        </w:tc>
      </w:tr>
    </w:tbl>
    <w:p w:rsidR="006402B3" w:rsidP="006402B3" w:rsidRDefault="006402B3" w14:paraId="4535D814" w14:textId="77777777">
      <w:pPr>
        <w:ind w:firstLine="0"/>
      </w:pPr>
    </w:p>
    <w:tbl>
      <w:tblPr>
        <w:tblStyle w:val="Tabelacomgrade"/>
        <w:tblW w:w="0" w:type="auto"/>
        <w:tblBorders>
          <w:top w:val="single" w:color="113162" w:sz="12" w:space="0"/>
          <w:left w:val="single" w:color="113162" w:sz="12" w:space="0"/>
          <w:bottom w:val="single" w:color="113162" w:sz="12" w:space="0"/>
          <w:right w:val="single" w:color="113162" w:sz="12" w:space="0"/>
          <w:insideH w:val="single" w:color="113162" w:sz="12" w:space="0"/>
          <w:insideV w:val="single" w:color="113162" w:sz="12" w:space="0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E272DC" w:rsidTr="3C9C113A" w14:paraId="2B3D0CE6" w14:textId="77777777">
        <w:tc>
          <w:tcPr>
            <w:tcW w:w="9716" w:type="dxa"/>
            <w:shd w:val="clear" w:color="auto" w:fill="FFFFFF" w:themeFill="background1"/>
            <w:tcMar/>
          </w:tcPr>
          <w:p w:rsidR="00E272DC" w:rsidP="00E272DC" w:rsidRDefault="00E272DC" w14:paraId="55F175B2" w14:textId="7668E15F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Pr="0005276B"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Pr="0005276B"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E272DC" w:rsidTr="3C9C113A" w14:paraId="6DCF74B1" w14:textId="77777777">
        <w:tc>
          <w:tcPr>
            <w:tcW w:w="9716" w:type="dxa"/>
            <w:shd w:val="clear" w:color="auto" w:fill="FFFFFF" w:themeFill="background1"/>
            <w:tcMar/>
          </w:tcPr>
          <w:p w:rsidRPr="008D2BAC" w:rsidR="00E477BA" w:rsidP="3C9C113A" w:rsidRDefault="00E272DC" w14:paraId="2108E896" w14:textId="0099E360">
            <w:pPr>
              <w:pStyle w:val="Normal"/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 w:rsidR="34D8AC71">
              <w:drawing>
                <wp:inline wp14:editId="5031F15E" wp14:anchorId="06459BB2">
                  <wp:extent cx="4572000" cy="4229100"/>
                  <wp:effectExtent l="0" t="0" r="0" b="0"/>
                  <wp:docPr id="19461836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ebdfff8ceea47d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2B3" w:rsidTr="3C9C113A" w14:paraId="4F482FF4" w14:textId="77777777">
        <w:tc>
          <w:tcPr>
            <w:tcW w:w="9716" w:type="dxa"/>
            <w:shd w:val="clear" w:color="auto" w:fill="113162"/>
            <w:tcMar/>
          </w:tcPr>
          <w:p w:rsidR="006402B3" w:rsidP="00627A5E" w:rsidRDefault="006402B3" w14:paraId="2713A1BA" w14:textId="17B21C7C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QUESTÃO 3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25 pontos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)</w:t>
            </w:r>
          </w:p>
          <w:p w:rsidRPr="00D91FAE" w:rsidR="006402B3" w:rsidP="00627A5E" w:rsidRDefault="006402B3" w14:paraId="37303403" w14:textId="75745F62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05</w:t>
            </w:r>
          </w:p>
        </w:tc>
      </w:tr>
      <w:tr w:rsidR="006402B3" w:rsidTr="3C9C113A" w14:paraId="30811F29" w14:textId="77777777">
        <w:tc>
          <w:tcPr>
            <w:tcW w:w="9716" w:type="dxa"/>
            <w:tcMar/>
          </w:tcPr>
          <w:p w:rsidR="003A6852" w:rsidP="008E5068" w:rsidRDefault="006402B3" w14:paraId="16E9010D" w14:textId="77777777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2B454F">
              <w:rPr>
                <w:b/>
                <w:bCs/>
                <w:color w:val="113162"/>
                <w:sz w:val="24"/>
                <w:szCs w:val="24"/>
              </w:rPr>
              <w:t xml:space="preserve">Imagina-se que você </w:t>
            </w:r>
            <w:r w:rsidR="004664B7">
              <w:rPr>
                <w:b/>
                <w:bCs/>
                <w:color w:val="113162"/>
                <w:sz w:val="24"/>
                <w:szCs w:val="24"/>
              </w:rPr>
              <w:t xml:space="preserve">e sua equipe foram contratados por uma empresa de logística </w:t>
            </w:r>
            <w:r w:rsidR="00045FF3">
              <w:rPr>
                <w:b/>
                <w:bCs/>
                <w:color w:val="113162"/>
                <w:sz w:val="24"/>
                <w:szCs w:val="24"/>
              </w:rPr>
              <w:t xml:space="preserve">que acabou de entrar no ramo. Essa empresa trabalha com encomendas de pequeno </w:t>
            </w:r>
            <w:r w:rsidR="003A6852">
              <w:rPr>
                <w:b/>
                <w:bCs/>
                <w:color w:val="113162"/>
                <w:sz w:val="24"/>
                <w:szCs w:val="24"/>
              </w:rPr>
              <w:t>e</w:t>
            </w:r>
            <w:r w:rsidR="00045FF3">
              <w:rPr>
                <w:b/>
                <w:bCs/>
                <w:color w:val="113162"/>
                <w:sz w:val="24"/>
                <w:szCs w:val="24"/>
              </w:rPr>
              <w:t xml:space="preserve"> médio</w:t>
            </w:r>
            <w:r w:rsidR="003A6852">
              <w:rPr>
                <w:b/>
                <w:bCs/>
                <w:color w:val="113162"/>
                <w:sz w:val="24"/>
                <w:szCs w:val="24"/>
              </w:rPr>
              <w:t xml:space="preserve"> porte</w:t>
            </w:r>
            <w:r w:rsidR="00045FF3">
              <w:rPr>
                <w:b/>
                <w:bCs/>
                <w:color w:val="113162"/>
                <w:sz w:val="24"/>
                <w:szCs w:val="24"/>
              </w:rPr>
              <w:t xml:space="preserve"> e opera somente entre 3 cidades.</w:t>
            </w:r>
          </w:p>
          <w:p w:rsidR="005D7B8B" w:rsidP="008E5068" w:rsidRDefault="003A6852" w14:paraId="630BFF93" w14:textId="694AC660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O valor que a empresa cobra por objeto é dado pela seguinte equação:</w:t>
            </w:r>
          </w:p>
          <w:p w:rsidRPr="005D7B8B" w:rsidR="005C348E" w:rsidP="00042480" w:rsidRDefault="00B76A8D" w14:paraId="2D018F9B" w14:textId="6BFC632E">
            <w:pPr>
              <w:spacing w:before="120" w:after="120"/>
              <w:ind w:firstLine="0"/>
              <w:jc w:val="center"/>
              <w:rPr>
                <w:b/>
                <w:bCs/>
                <w:color w:val="113162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113162"/>
                  <w:sz w:val="24"/>
                  <w:szCs w:val="24"/>
                </w:rPr>
                <m:t>total=dimensões*peso*rota</m:t>
              </m:r>
            </m:oMath>
            <w:r w:rsidR="00AB30F2">
              <w:rPr>
                <w:b/>
                <w:bCs/>
                <w:color w:val="113162"/>
                <w:sz w:val="24"/>
                <w:szCs w:val="24"/>
              </w:rPr>
              <w:t xml:space="preserve"> que você e sua equipe</w:t>
            </w:r>
          </w:p>
          <w:p w:rsidR="00596FE5" w:rsidP="008E5068" w:rsidRDefault="005D7B8B" w14:paraId="04A04BAB" w14:textId="7A39EAE2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Em que </w:t>
            </w:r>
            <w:r w:rsidR="00596FE5">
              <w:rPr>
                <w:b/>
                <w:bCs/>
                <w:color w:val="113162"/>
                <w:sz w:val="24"/>
                <w:szCs w:val="24"/>
              </w:rPr>
              <w:t xml:space="preserve">cada uma das variáveis que compõe o preço total é </w:t>
            </w:r>
            <w:r w:rsidR="004F696F">
              <w:rPr>
                <w:b/>
                <w:bCs/>
                <w:color w:val="113162"/>
                <w:sz w:val="24"/>
                <w:szCs w:val="24"/>
              </w:rPr>
              <w:t>quantizada</w:t>
            </w:r>
            <w:r w:rsidR="00596FE5">
              <w:rPr>
                <w:b/>
                <w:bCs/>
                <w:color w:val="113162"/>
                <w:sz w:val="24"/>
                <w:szCs w:val="24"/>
              </w:rPr>
              <w:t xml:space="preserve"> da seguinte maneira:</w:t>
            </w:r>
          </w:p>
          <w:p w:rsidR="00596FE5" w:rsidP="00596FE5" w:rsidRDefault="005C348E" w14:paraId="01F4AFD8" w14:textId="77777777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</w:p>
          <w:tbl>
            <w:tblPr>
              <w:tblStyle w:val="Tabelacomgrade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81"/>
              <w:gridCol w:w="4509"/>
            </w:tblGrid>
            <w:tr w:rsidR="00596FE5" w:rsidTr="00C93B49" w14:paraId="4BEAF0FD" w14:textId="77777777">
              <w:tc>
                <w:tcPr>
                  <w:tcW w:w="4981" w:type="dxa"/>
                </w:tcPr>
                <w:p w:rsidRPr="00DD36C2" w:rsidR="00DD36C2" w:rsidP="00142418" w:rsidRDefault="00DD36C2" w14:paraId="3F2E4E04" w14:textId="59C258CA">
                  <w:pPr>
                    <w:jc w:val="left"/>
                    <w:rPr>
                      <w:b/>
                      <w:bCs/>
                    </w:rPr>
                  </w:pPr>
                  <w:r w:rsidRPr="00DD36C2">
                    <w:rPr>
                      <w:b/>
                      <w:bCs/>
                    </w:rPr>
                    <w:t xml:space="preserve">Quadro 1: Dimensões versus </w:t>
                  </w:r>
                  <w:r w:rsidR="00142418">
                    <w:rPr>
                      <w:b/>
                      <w:bCs/>
                    </w:rPr>
                    <w:t>V</w:t>
                  </w:r>
                  <w:r w:rsidRPr="00DD36C2">
                    <w:rPr>
                      <w:b/>
                      <w:bCs/>
                    </w:rPr>
                    <w:t>alor</w:t>
                  </w:r>
                </w:p>
                <w:tbl>
                  <w:tblPr>
                    <w:tblStyle w:val="TabeladeGrade4-nfase4"/>
                    <w:tblW w:w="487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314"/>
                    <w:gridCol w:w="1559"/>
                  </w:tblGrid>
                  <w:tr w:rsidR="00E43996" w:rsidTr="00850194" w14:paraId="7845C716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:rsidRPr="00A34CE4" w:rsidR="00E43996" w:rsidP="00142418" w:rsidRDefault="00142418" w14:paraId="0A6FF4EA" w14:textId="08E0EC2C">
                        <w:pPr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 w:rsidRPr="00A34CE4" w:rsidR="00CD5977">
                          <w:rPr>
                            <w:sz w:val="24"/>
                            <w:szCs w:val="24"/>
                          </w:rPr>
                          <w:t>imensões (cm³)</w:t>
                        </w:r>
                      </w:p>
                    </w:tc>
                    <w:tc>
                      <w:tcPr>
                        <w:tcW w:w="1559" w:type="dxa"/>
                      </w:tcPr>
                      <w:p w:rsidRPr="00A34CE4" w:rsidR="00E43996" w:rsidP="00142418" w:rsidRDefault="00142418" w14:paraId="04136CE9" w14:textId="4CD00C3B">
                        <w:pPr>
                          <w:ind w:firstLine="0"/>
                          <w:jc w:val="lef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</w:t>
                        </w:r>
                        <w:r w:rsidRPr="00A34CE4" w:rsidR="00CD5977">
                          <w:rPr>
                            <w:sz w:val="24"/>
                            <w:szCs w:val="24"/>
                          </w:rPr>
                          <w:t>alor</w:t>
                        </w:r>
                        <w:r w:rsidRPr="00A34CE4" w:rsidR="00E01AEB">
                          <w:rPr>
                            <w:sz w:val="24"/>
                            <w:szCs w:val="24"/>
                          </w:rPr>
                          <w:t xml:space="preserve"> (R$)</w:t>
                        </w:r>
                      </w:p>
                    </w:tc>
                  </w:tr>
                  <w:tr w:rsidR="00E43996" w:rsidTr="00850194" w14:paraId="37C822B4" w14:textId="7777777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:rsidRPr="00CD5977" w:rsidR="00E43996" w:rsidP="00142418" w:rsidRDefault="00850194" w14:paraId="27F389C9" w14:textId="7A8343B6">
                        <w:pPr>
                          <w:ind w:firstLine="0"/>
                          <w:jc w:val="left"/>
                          <w:rPr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              v</w:t>
                        </w:r>
                        <w:r w:rsidR="00BC22ED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olume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BD5138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&lt;</w:t>
                        </w:r>
                        <w:r w:rsidR="00CD5977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1000</w:t>
                        </w:r>
                        <w:r w:rsidR="00A51D66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E43996" w:rsidP="00142418" w:rsidRDefault="002D6ACC" w14:paraId="44F9A1FC" w14:textId="7F1FB97E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  <w:tr w:rsidR="00E43996" w:rsidTr="00850194" w14:paraId="1362DE0B" w14:textId="7777777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:rsidR="00E43996" w:rsidP="00142418" w:rsidRDefault="00E01AEB" w14:paraId="13E82B49" w14:textId="39D6764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100</w:t>
                        </w:r>
                        <w:r w:rsidR="00A51D66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BD5138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&lt;= volume &lt;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10000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E43996" w:rsidP="00142418" w:rsidRDefault="00E01AEB" w14:paraId="4CD14578" w14:textId="7616CCC7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</w:tr>
                  <w:tr w:rsidR="00BD5138" w:rsidTr="00850194" w14:paraId="2B3C5D0F" w14:textId="7777777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:rsidR="00BD5138" w:rsidP="00BD5138" w:rsidRDefault="00BD5138" w14:paraId="52ED107B" w14:textId="5468BC17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10000 &lt;= volume &lt; 30000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BD5138" w:rsidP="00BD5138" w:rsidRDefault="00BD5138" w14:paraId="6B9E1945" w14:textId="11C75911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</w:tr>
                  <w:tr w:rsidR="00BD5138" w:rsidTr="00850194" w14:paraId="3E4CA7C9" w14:textId="7777777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:rsidR="00BD5138" w:rsidP="00BD5138" w:rsidRDefault="00BD5138" w14:paraId="45CADEFE" w14:textId="6B6A8BDB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30000 &lt;= volume &lt; 100000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BD5138" w:rsidP="00BD5138" w:rsidRDefault="00BD5138" w14:paraId="12D98840" w14:textId="3DBC2B66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50</w:t>
                        </w:r>
                      </w:p>
                    </w:tc>
                  </w:tr>
                  <w:tr w:rsidR="00BD5138" w:rsidTr="00850194" w14:paraId="4F5DD43A" w14:textId="7777777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:rsidR="00BD5138" w:rsidP="00BD5138" w:rsidRDefault="00850194" w14:paraId="6D227971" w14:textId="016FEBE7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              </w:t>
                        </w:r>
                        <w:r w:rsidR="00C82392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v</w:t>
                        </w:r>
                        <w:r w:rsidR="00BD5138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olume</w:t>
                        </w:r>
                        <w:r w:rsidR="00C82392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BD5138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&gt;= 100000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BD5138" w:rsidP="00BD5138" w:rsidRDefault="00BD5138" w14:paraId="5E99DA70" w14:textId="3CAC8D6D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 w:rsidRPr="00850194">
                          <w:rPr>
                            <w:b/>
                            <w:bCs/>
                            <w:color w:val="1F3864" w:themeColor="accent5" w:themeShade="80"/>
                          </w:rPr>
                          <w:t>Não é aceito</w:t>
                        </w:r>
                      </w:p>
                    </w:tc>
                  </w:tr>
                </w:tbl>
                <w:p w:rsidR="00A34CE4" w:rsidP="00142418" w:rsidRDefault="00A34CE4" w14:paraId="4395FBC5" w14:textId="77777777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</w:p>
                <w:p w:rsidR="00DD36C2" w:rsidP="00142418" w:rsidRDefault="00DD36C2" w14:paraId="5250F522" w14:textId="2F7F596A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4509" w:type="dxa"/>
                </w:tcPr>
                <w:p w:rsidR="00A34CE4" w:rsidP="00142418" w:rsidRDefault="008A2C96" w14:paraId="3CB9664C" w14:textId="334E3514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Quadro 2: Peso </w:t>
                  </w:r>
                  <w:r w:rsidR="00142418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versus multiplicador</w:t>
                  </w:r>
                </w:p>
                <w:tbl>
                  <w:tblPr>
                    <w:tblStyle w:val="TabeladeGrade4-nfase6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11"/>
                    <w:gridCol w:w="1843"/>
                  </w:tblGrid>
                  <w:tr w:rsidR="008A2C96" w:rsidTr="00C93B49" w14:paraId="26900177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:rsidRPr="00A34CE4" w:rsidR="008A2C96" w:rsidP="00142418" w:rsidRDefault="00142418" w14:paraId="2F9649E0" w14:textId="1ACB185D">
                        <w:pPr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</w:t>
                        </w:r>
                        <w:r w:rsidRPr="00A34CE4" w:rsidR="008A2C96">
                          <w:rPr>
                            <w:sz w:val="24"/>
                            <w:szCs w:val="24"/>
                          </w:rPr>
                          <w:t>eso(kg)</w:t>
                        </w:r>
                      </w:p>
                    </w:tc>
                    <w:tc>
                      <w:tcPr>
                        <w:tcW w:w="1843" w:type="dxa"/>
                      </w:tcPr>
                      <w:p w:rsidRPr="00A34CE4" w:rsidR="008A2C96" w:rsidP="00142418" w:rsidRDefault="00142418" w14:paraId="339CEF2B" w14:textId="608A681E">
                        <w:pPr>
                          <w:ind w:firstLine="0"/>
                          <w:jc w:val="lef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 w:rsidRPr="00A34CE4" w:rsidR="008A2C96">
                          <w:rPr>
                            <w:sz w:val="24"/>
                            <w:szCs w:val="24"/>
                          </w:rPr>
                          <w:t>ultiplicador</w:t>
                        </w:r>
                      </w:p>
                    </w:tc>
                  </w:tr>
                  <w:tr w:rsidR="008A2C96" w:rsidTr="00C93B49" w14:paraId="55AEC595" w14:textId="7777777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:rsidR="008A2C96" w:rsidP="00142418" w:rsidRDefault="001B5D41" w14:paraId="7D94F896" w14:textId="6709429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       </w:t>
                        </w:r>
                        <w:r w:rsidR="009C10C6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peso &lt;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 w:rsidR="009C10C6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0.1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8A2C96" w:rsidP="00142418" w:rsidRDefault="008A2C96" w14:paraId="571181D6" w14:textId="77777777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A2C96" w:rsidTr="00C93B49" w14:paraId="5A2E0666" w14:textId="77777777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:rsidR="008A2C96" w:rsidP="00142418" w:rsidRDefault="009C10C6" w14:paraId="2CDED2FA" w14:textId="5E20FD39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0.1 &lt;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peso &lt; 1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8A2C96" w:rsidP="00142418" w:rsidRDefault="008A2C96" w14:paraId="7B507F3B" w14:textId="77777777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</w:tr>
                  <w:tr w:rsidR="008A2C96" w:rsidTr="00C93B49" w14:paraId="4308A89E" w14:textId="7777777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:rsidR="008A2C96" w:rsidP="00142418" w:rsidRDefault="009C10C6" w14:paraId="32B85C95" w14:textId="4F111A0B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  &lt;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peso &lt; 10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8A2C96" w:rsidP="00142418" w:rsidRDefault="008A2C96" w14:paraId="65C49EB0" w14:textId="77777777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8A2C96" w:rsidTr="00C93B49" w14:paraId="6C5DCA69" w14:textId="77777777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:rsidR="008A2C96" w:rsidP="00142418" w:rsidRDefault="00EB63CF" w14:paraId="3E3997B4" w14:textId="65A0B9E6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10  &lt;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peso &lt; 30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8A2C96" w:rsidP="00142418" w:rsidRDefault="008A2C96" w14:paraId="427DBA38" w14:textId="77777777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8A2C96" w:rsidTr="00C93B49" w14:paraId="0B72C4C8" w14:textId="7777777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:rsidR="008A2C96" w:rsidP="00142418" w:rsidRDefault="007355D7" w14:paraId="652B16B4" w14:textId="7F93BA45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      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peso 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&gt;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30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8A2C96" w:rsidP="00142418" w:rsidRDefault="008A2C96" w14:paraId="4112DB45" w14:textId="77777777">
                        <w:pPr>
                          <w:ind w:firstLine="0"/>
                          <w:jc w:val="lef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Não é aceito</w:t>
                        </w:r>
                      </w:p>
                    </w:tc>
                  </w:tr>
                </w:tbl>
                <w:p w:rsidR="008A2C96" w:rsidP="00142418" w:rsidRDefault="008A2C96" w14:paraId="06D8F2E5" w14:textId="27A33F2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</w:p>
              </w:tc>
            </w:tr>
            <w:tr w:rsidR="00596FE5" w:rsidTr="00F35B26" w14:paraId="7D683339" w14:textId="77777777">
              <w:tc>
                <w:tcPr>
                  <w:tcW w:w="9490" w:type="dxa"/>
                  <w:gridSpan w:val="2"/>
                </w:tcPr>
                <w:p w:rsidR="00596FE5" w:rsidP="00142418" w:rsidRDefault="008A2C96" w14:paraId="1D53ADD6" w14:textId="3F1F4DEA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Quadro 3: Rota </w:t>
                  </w:r>
                  <w:r w:rsidR="00142418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versus multiplicador</w:t>
                  </w:r>
                </w:p>
                <w:tbl>
                  <w:tblPr>
                    <w:tblStyle w:val="TabeladeGrade4-nfase2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33"/>
                    <w:gridCol w:w="3131"/>
                  </w:tblGrid>
                  <w:tr w:rsidR="008A2C96" w:rsidTr="00142418" w14:paraId="00928E7C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:rsidRPr="00A34CE4" w:rsidR="008A2C96" w:rsidP="00142418" w:rsidRDefault="00142418" w14:paraId="2E40B466" w14:textId="67DBD9C3">
                        <w:pPr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 w:rsidRPr="00A34CE4" w:rsidR="008A2C96">
                          <w:rPr>
                            <w:sz w:val="24"/>
                            <w:szCs w:val="24"/>
                          </w:rPr>
                          <w:t>ota</w:t>
                        </w:r>
                      </w:p>
                    </w:tc>
                    <w:tc>
                      <w:tcPr>
                        <w:tcW w:w="3131" w:type="dxa"/>
                      </w:tcPr>
                      <w:p w:rsidRPr="00A34CE4" w:rsidR="008A2C96" w:rsidP="00530AB3" w:rsidRDefault="00142418" w14:paraId="035575BD" w14:textId="7E8E1A99">
                        <w:pPr>
                          <w:ind w:firstLine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 w:rsidRPr="00A34CE4" w:rsidR="008A2C96">
                          <w:rPr>
                            <w:sz w:val="24"/>
                            <w:szCs w:val="24"/>
                          </w:rPr>
                          <w:t>ultiplicador</w:t>
                        </w:r>
                      </w:p>
                    </w:tc>
                  </w:tr>
                  <w:tr w:rsidR="008A2C96" w:rsidTr="00142418" w14:paraId="1BACF6A9" w14:textId="7777777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:rsidR="008A2C96" w:rsidP="00142418" w:rsidRDefault="008A2C96" w14:paraId="1170CEB7" w14:textId="77777777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RS - De Rio de Janeiro até São Paulo</w:t>
                        </w:r>
                      </w:p>
                    </w:tc>
                    <w:tc>
                      <w:tcPr>
                        <w:tcW w:w="3131" w:type="dxa"/>
                      </w:tcPr>
                      <w:p w:rsidR="008A2C96" w:rsidP="00142418" w:rsidRDefault="008A2C96" w14:paraId="2FB707A4" w14:textId="77777777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A2C96" w:rsidTr="00142418" w14:paraId="395150E3" w14:textId="7777777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:rsidR="008A2C96" w:rsidP="00142418" w:rsidRDefault="008A2C96" w14:paraId="557F6595" w14:textId="77777777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SR - De São Paulo até Rio de Janeiro</w:t>
                        </w:r>
                      </w:p>
                    </w:tc>
                    <w:tc>
                      <w:tcPr>
                        <w:tcW w:w="3131" w:type="dxa"/>
                      </w:tcPr>
                      <w:p w:rsidR="008A2C96" w:rsidP="00142418" w:rsidRDefault="008A2C96" w14:paraId="1368DF75" w14:textId="77777777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A2C96" w:rsidTr="00142418" w14:paraId="2F176EF7" w14:textId="7777777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:rsidR="008A2C96" w:rsidP="00142418" w:rsidRDefault="008A2C96" w14:paraId="7F98F5F1" w14:textId="171FA214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BS -</w:t>
                        </w:r>
                        <w:r w:rsidR="00FB4649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De Brasília até São Paulo</w:t>
                        </w:r>
                      </w:p>
                    </w:tc>
                    <w:tc>
                      <w:tcPr>
                        <w:tcW w:w="3131" w:type="dxa"/>
                      </w:tcPr>
                      <w:p w:rsidR="008A2C96" w:rsidP="00142418" w:rsidRDefault="008A2C96" w14:paraId="2A202AD1" w14:textId="77777777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1.2</w:t>
                        </w:r>
                      </w:p>
                    </w:tc>
                  </w:tr>
                  <w:tr w:rsidR="008A2C96" w:rsidTr="00142418" w14:paraId="6CB483AC" w14:textId="7777777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:rsidR="008A2C96" w:rsidP="00142418" w:rsidRDefault="008A2C96" w14:paraId="3108C7CF" w14:textId="77777777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SB - De São Paulo até Brasília</w:t>
                        </w:r>
                      </w:p>
                    </w:tc>
                    <w:tc>
                      <w:tcPr>
                        <w:tcW w:w="3131" w:type="dxa"/>
                      </w:tcPr>
                      <w:p w:rsidR="008A2C96" w:rsidP="00142418" w:rsidRDefault="008A2C96" w14:paraId="38E60E04" w14:textId="77777777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1.2</w:t>
                        </w:r>
                      </w:p>
                    </w:tc>
                  </w:tr>
                  <w:tr w:rsidR="008A2C96" w:rsidTr="00142418" w14:paraId="366EE2BB" w14:textId="7777777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:rsidR="008A2C96" w:rsidP="00142418" w:rsidRDefault="008A2C96" w14:paraId="642C3D9E" w14:textId="77777777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BR - De Brasília até Rio de Janeiro</w:t>
                        </w:r>
                      </w:p>
                    </w:tc>
                    <w:tc>
                      <w:tcPr>
                        <w:tcW w:w="3131" w:type="dxa"/>
                      </w:tcPr>
                      <w:p w:rsidR="008A2C96" w:rsidP="00142418" w:rsidRDefault="008A2C96" w14:paraId="1044B20A" w14:textId="77777777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</w:tr>
                  <w:tr w:rsidR="008A2C96" w:rsidTr="00142418" w14:paraId="0884EC5C" w14:textId="7777777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:rsidR="008A2C96" w:rsidP="00142418" w:rsidRDefault="008A2C96" w14:paraId="56FCE325" w14:textId="77777777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RB - Rio de Janeiro até Brasília</w:t>
                        </w:r>
                      </w:p>
                    </w:tc>
                    <w:tc>
                      <w:tcPr>
                        <w:tcW w:w="3131" w:type="dxa"/>
                      </w:tcPr>
                      <w:p w:rsidR="008A2C96" w:rsidP="00142418" w:rsidRDefault="008A2C96" w14:paraId="3EA2D9A9" w14:textId="77777777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</w:tr>
                </w:tbl>
                <w:p w:rsidR="008A2C96" w:rsidP="00142418" w:rsidRDefault="00C75794" w14:paraId="269A02BF" w14:textId="716DCFB7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Obs.: Pode-se mudar o nome das cidades e siglas. Utilizando 3 cidades está ótimo</w:t>
                  </w:r>
                </w:p>
              </w:tc>
            </w:tr>
          </w:tbl>
          <w:p w:rsidR="006402B3" w:rsidP="00596FE5" w:rsidRDefault="006402B3" w14:paraId="149A7F12" w14:textId="169C36F2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:rsidR="006402B3" w:rsidP="008E5068" w:rsidRDefault="006402B3" w14:paraId="06099ED3" w14:textId="77777777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:rsidRPr="004718EF" w:rsidR="004718EF" w:rsidP="008E5068" w:rsidRDefault="006402B3" w14:paraId="01F2328F" w14:textId="164A15D5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Pergunte </w:t>
            </w:r>
            <w:r w:rsidR="00EB2B62">
              <w:rPr>
                <w:b/>
                <w:bCs/>
                <w:color w:val="1F3864" w:themeColor="accent5" w:themeShade="80"/>
                <w:sz w:val="24"/>
                <w:szCs w:val="24"/>
              </w:rPr>
              <w:t>a altura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(em cm)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>, comprimento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(em cm)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e </w:t>
            </w:r>
            <w:r w:rsidR="003070E5">
              <w:rPr>
                <w:b/>
                <w:bCs/>
                <w:color w:val="1F3864" w:themeColor="accent5" w:themeShade="80"/>
                <w:sz w:val="24"/>
                <w:szCs w:val="24"/>
              </w:rPr>
              <w:t>largura</w:t>
            </w:r>
            <w:r w:rsidR="001A2EBC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>em cm)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 w:rsidR="00EB2B62">
              <w:rPr>
                <w:b/>
                <w:bCs/>
                <w:color w:val="1F3864" w:themeColor="accent5" w:themeShade="80"/>
                <w:sz w:val="24"/>
                <w:szCs w:val="24"/>
              </w:rPr>
              <w:t>do objeto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>. S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 digitar um valor não numérico 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>e/ou as dimensões passarem do limite aceito repetir a pergunta</w:t>
            </w:r>
            <w:r w:rsidR="007932DA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:rsidR="004718EF" w:rsidP="008E5068" w:rsidRDefault="004718EF" w14:paraId="438A3F23" w14:textId="3BD5016A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Pergunte o peso do objeto (em kg). Se digitar um valor não numérico e/ou o </w:t>
            </w:r>
            <w:r w:rsidR="00D93C9E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peso passar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do limite aceito repetir a </w:t>
            </w:r>
            <w:r w:rsidR="00B22189">
              <w:rPr>
                <w:b/>
                <w:bCs/>
                <w:color w:val="1F3864" w:themeColor="accent5" w:themeShade="80"/>
                <w:sz w:val="24"/>
                <w:szCs w:val="24"/>
              </w:rPr>
              <w:t>pergunta;</w:t>
            </w:r>
          </w:p>
          <w:p w:rsidRPr="00D93C9E" w:rsidR="007932DA" w:rsidP="008E5068" w:rsidRDefault="00D93C9E" w14:paraId="6770C6AD" w14:textId="3C5F2633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Pergunte a rota do objeto. Se digitar uma opção que não esteja na tabela</w:t>
            </w:r>
            <w:r w:rsidR="001A2EBC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repetir a pergunta;</w:t>
            </w:r>
          </w:p>
          <w:p w:rsidRPr="00184876" w:rsidR="006402B3" w:rsidP="008E5068" w:rsidRDefault="006402B3" w14:paraId="6F929757" w14:textId="0A31150D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Encerre </w:t>
            </w:r>
            <w:r w:rsidR="00B22189">
              <w:rPr>
                <w:b/>
                <w:bCs/>
                <w:color w:val="1F3864" w:themeColor="accent5" w:themeShade="80"/>
                <w:sz w:val="24"/>
                <w:szCs w:val="24"/>
              </w:rPr>
              <w:t>o total a ser pago com base na equação desse enunciado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:rsidR="009C22CA" w:rsidP="008E5068" w:rsidRDefault="009C22CA" w14:paraId="5A34184B" w14:textId="404D5F9B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codificar uma função dimensoesObj</w:t>
            </w:r>
            <w:r w:rsidR="00581DB3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to (EXIGÊNCIA </w:t>
            </w:r>
            <w:r w:rsidR="00DD36C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1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de 3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);</w:t>
            </w:r>
          </w:p>
          <w:p w:rsidR="009C22CA" w:rsidP="008E5068" w:rsidRDefault="008F008F" w14:paraId="1B94E1D2" w14:textId="1932FCA3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</w:t>
            </w:r>
            <w:r w:rsidR="007E1F61">
              <w:rPr>
                <w:b/>
                <w:bCs/>
                <w:color w:val="1F3864" w:themeColor="accent5" w:themeShade="80"/>
                <w:highlight w:val="yellow"/>
              </w:rPr>
              <w:t>perguntar altura do objeto (em cm);</w:t>
            </w:r>
          </w:p>
          <w:p w:rsidR="007E1F61" w:rsidP="008E5068" w:rsidRDefault="007E1F61" w14:paraId="1AA7111C" w14:textId="4C2286F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Dentro da função perguntar o comprimento do objeto (em cm);</w:t>
            </w:r>
          </w:p>
          <w:p w:rsidR="007E1F61" w:rsidP="008E5068" w:rsidRDefault="007E1F61" w14:paraId="2C93CD69" w14:textId="3991E4B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316760">
              <w:rPr>
                <w:b/>
                <w:bCs/>
                <w:color w:val="1F3864" w:themeColor="accent5" w:themeShade="80"/>
                <w:highlight w:val="yellow"/>
              </w:rPr>
              <w:t>a largura do objeto (em cm)</w:t>
            </w:r>
          </w:p>
          <w:p w:rsidR="008F008F" w:rsidP="008E5068" w:rsidRDefault="00316760" w14:paraId="09D941F9" w14:textId="72149496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Calcular o volume</w:t>
            </w:r>
            <w:r w:rsidR="00CA0687">
              <w:rPr>
                <w:b/>
                <w:bCs/>
                <w:color w:val="1F3864" w:themeColor="accent5" w:themeShade="80"/>
                <w:highlight w:val="yellow"/>
              </w:rPr>
              <w:t xml:space="preserve"> (</w:t>
            </w:r>
            <w:r w:rsidR="002A5221">
              <w:rPr>
                <w:b/>
                <w:bCs/>
                <w:color w:val="1F3864" w:themeColor="accent5" w:themeShade="80"/>
                <w:highlight w:val="yellow"/>
              </w:rPr>
              <w:t xml:space="preserve">em </w:t>
            </w:r>
            <w:r w:rsidR="00CA0687">
              <w:rPr>
                <w:b/>
                <w:bCs/>
                <w:color w:val="1F3864" w:themeColor="accent5" w:themeShade="80"/>
                <w:highlight w:val="yellow"/>
              </w:rPr>
              <w:t>cm)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 da caixa </w:t>
            </w:r>
            <w:r w:rsidR="002A5221">
              <w:rPr>
                <w:b/>
                <w:bCs/>
                <w:color w:val="1F3864" w:themeColor="accent5" w:themeShade="80"/>
                <w:highlight w:val="yellow"/>
              </w:rPr>
              <w:t>p/a</w:t>
            </w:r>
            <w:r w:rsidR="00CA0687">
              <w:rPr>
                <w:b/>
                <w:bCs/>
                <w:color w:val="1F3864" w:themeColor="accent5" w:themeShade="80"/>
                <w:highlight w:val="yellow"/>
              </w:rPr>
              <w:t xml:space="preserve"> objeto </w:t>
            </w:r>
            <w:r w:rsidR="00BA4082">
              <w:rPr>
                <w:b/>
                <w:bCs/>
                <w:color w:val="1F3864" w:themeColor="accent5" w:themeShade="80"/>
                <w:highlight w:val="yellow"/>
              </w:rPr>
              <w:t>(altura*largura</w:t>
            </w:r>
            <w:r w:rsidR="00396376">
              <w:rPr>
                <w:b/>
                <w:bCs/>
                <w:color w:val="1F3864" w:themeColor="accent5" w:themeShade="80"/>
                <w:highlight w:val="yellow"/>
              </w:rPr>
              <w:t>*comprimento</w:t>
            </w:r>
            <w:r w:rsidR="00BA4082">
              <w:rPr>
                <w:b/>
                <w:bCs/>
                <w:color w:val="1F3864" w:themeColor="accent5" w:themeShade="80"/>
                <w:highlight w:val="yellow"/>
              </w:rPr>
              <w:t>)</w:t>
            </w:r>
            <w:r w:rsidR="00396376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:rsidR="008F008F" w:rsidP="008E5068" w:rsidRDefault="00396376" w14:paraId="7EF5126C" w14:textId="67BBE38E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Deve-se ter try/except para o caso do usuário digitar um valor não numérico;</w:t>
            </w:r>
          </w:p>
          <w:p w:rsidR="00DD36C2" w:rsidP="008E5068" w:rsidRDefault="00DD36C2" w14:paraId="20BB8D11" w14:textId="65FB4806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Deve-se retornar o valor em (RS) conforme a Quadro 1</w:t>
            </w:r>
          </w:p>
          <w:p w:rsidRPr="002C2457" w:rsidR="002C2457" w:rsidP="008E5068" w:rsidRDefault="002C2457" w14:paraId="0A186D62" w14:textId="7744D322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codificar uma função </w:t>
            </w:r>
            <w:r w:rsidR="00533B85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peso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Obj</w:t>
            </w:r>
            <w:r w:rsidR="00530AB3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to (EXIGÊNCIA 2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de 3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);</w:t>
            </w:r>
          </w:p>
          <w:p w:rsidRPr="002C2457" w:rsidR="002C2457" w:rsidP="008E5068" w:rsidRDefault="002C2457" w14:paraId="6628EF7D" w14:textId="4B74CE0E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Dentro da função perguntar 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>peso</w:t>
            </w: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 do objeto (em 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>kg</w:t>
            </w: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>);</w:t>
            </w:r>
          </w:p>
          <w:p w:rsidR="002C2457" w:rsidP="008E5068" w:rsidRDefault="002C2457" w14:paraId="1828D10A" w14:textId="752176E3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>Deve-se ter um try/except para o caso de o usuário digitar um valor não numérico;</w:t>
            </w:r>
          </w:p>
          <w:p w:rsidRPr="002C2457" w:rsidR="00B71673" w:rsidP="008E5068" w:rsidRDefault="00B71673" w14:paraId="01E64E0C" w14:textId="6A817837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Deve-se retornar o </w:t>
            </w:r>
            <w:r w:rsidR="00EB599B">
              <w:rPr>
                <w:b/>
                <w:bCs/>
                <w:color w:val="1F3864" w:themeColor="accent5" w:themeShade="80"/>
                <w:highlight w:val="cyan"/>
              </w:rPr>
              <w:t>multiplicador conforme o Quadro 2</w:t>
            </w:r>
          </w:p>
          <w:p w:rsidRPr="00AB6A7B" w:rsidR="00E9632D" w:rsidP="008E5068" w:rsidRDefault="00E9632D" w14:paraId="3243AA7D" w14:textId="503828C3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Deve-se codificar uma função rotaObjeto (EXIGÊNCIA 3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de 3</w:t>
            </w: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);</w:t>
            </w:r>
          </w:p>
          <w:p w:rsidR="00E9632D" w:rsidP="008E5068" w:rsidRDefault="00E9632D" w14:paraId="68F03DB2" w14:textId="36B10C97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>Dentro da função perguntar a rota do objeto desejada (</w:t>
            </w:r>
            <w:r w:rsidRPr="00AB6A7B" w:rsidR="00091221">
              <w:rPr>
                <w:b/>
                <w:bCs/>
                <w:color w:val="1F3864" w:themeColor="accent5" w:themeShade="80"/>
                <w:highlight w:val="green"/>
              </w:rPr>
              <w:t>Sugestão: utilize</w:t>
            </w: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 xml:space="preserve"> as siglas para facili</w:t>
            </w:r>
            <w:r w:rsidRPr="00AB6A7B" w:rsidR="00091221">
              <w:rPr>
                <w:b/>
                <w:bCs/>
                <w:color w:val="1F3864" w:themeColor="accent5" w:themeShade="80"/>
                <w:highlight w:val="green"/>
              </w:rPr>
              <w:t>tar os testes</w:t>
            </w: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>);</w:t>
            </w:r>
          </w:p>
          <w:p w:rsidR="00BD48D2" w:rsidP="008E5068" w:rsidRDefault="00BD48D2" w14:paraId="4DB1C5E1" w14:textId="0FC31981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>
              <w:rPr>
                <w:b/>
                <w:bCs/>
                <w:color w:val="1F3864" w:themeColor="accent5" w:themeShade="80"/>
                <w:highlight w:val="green"/>
              </w:rPr>
              <w:t>OBS: PODE MUDAR O NOME DAS CIDADES E SUAS SIGLAS</w:t>
            </w:r>
          </w:p>
          <w:p w:rsidR="00AB6A7B" w:rsidP="00D31129" w:rsidRDefault="00EB599B" w14:paraId="4B3696B0" w14:textId="7A15C69A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>
              <w:rPr>
                <w:b/>
                <w:bCs/>
                <w:color w:val="1F3864" w:themeColor="accent5" w:themeShade="80"/>
                <w:highlight w:val="green"/>
              </w:rPr>
              <w:t>Deve-se retornar o multiplicador conforme o Quadro 3</w:t>
            </w:r>
          </w:p>
          <w:p w:rsidRPr="00D320E0" w:rsidR="00D320E0" w:rsidP="00D320E0" w:rsidRDefault="006B7B22" w14:paraId="40A32116" w14:textId="051BE209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Colocar um exemplo de</w:t>
            </w:r>
            <w:r w:rsidRPr="00D320E0" w:rsidR="00F746EA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F746EA">
              <w:rPr>
                <w:b/>
                <w:bCs/>
                <w:color w:val="FF0000"/>
                <w:sz w:val="24"/>
                <w:szCs w:val="24"/>
              </w:rPr>
              <w:t>SAIDA DE CONSOLE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uma encomenda com peso</w:t>
            </w:r>
            <w:r w:rsidR="00F746EA">
              <w:rPr>
                <w:b/>
                <w:bCs/>
                <w:color w:val="FF0000"/>
                <w:sz w:val="24"/>
                <w:szCs w:val="24"/>
              </w:rPr>
              <w:t>, dimensões e rota válidos</w:t>
            </w:r>
          </w:p>
          <w:p w:rsidRPr="00D320E0" w:rsidR="006B7B22" w:rsidP="006B7B22" w:rsidRDefault="006B7B22" w14:paraId="17DD3F5A" w14:textId="487A83C2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D320E0">
              <w:rPr>
                <w:b/>
                <w:bCs/>
                <w:color w:val="FF0000"/>
                <w:sz w:val="24"/>
                <w:szCs w:val="24"/>
              </w:rPr>
              <w:t xml:space="preserve">Colocar um exemplo de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SAIDA DE CONSOLE com o </w:t>
            </w:r>
            <w:r w:rsidRPr="00D320E0">
              <w:rPr>
                <w:b/>
                <w:bCs/>
                <w:color w:val="FF0000"/>
                <w:sz w:val="24"/>
                <w:szCs w:val="24"/>
              </w:rPr>
              <w:t>tratamento de erro quando digitado um valor não numérico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é digitado no campo peso ou dimensões</w:t>
            </w:r>
            <w:r w:rsidRPr="00D320E0">
              <w:rPr>
                <w:b/>
                <w:bCs/>
                <w:color w:val="FF0000"/>
                <w:sz w:val="24"/>
                <w:szCs w:val="24"/>
              </w:rPr>
              <w:t>)</w:t>
            </w:r>
            <w:r w:rsidR="001D4E7D">
              <w:rPr>
                <w:b/>
                <w:bCs/>
                <w:noProof/>
                <w:color w:val="113162"/>
                <w:sz w:val="24"/>
                <w:szCs w:val="24"/>
              </w:rPr>
              <w:t xml:space="preserve"> </w:t>
            </w:r>
          </w:p>
          <w:p w:rsidR="006402B3" w:rsidP="00627A5E" w:rsidRDefault="006402B3" w14:paraId="03E8F101" w14:textId="62686E2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:rsidR="007B353A" w:rsidP="007B353A" w:rsidRDefault="001D4E7D" w14:paraId="61E0C823" w14:textId="1F1D8E42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noProof/>
                <w:color w:val="113162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4E45E976" wp14:editId="542DC309">
                      <wp:simplePos x="0" y="0"/>
                      <wp:positionH relativeFrom="column">
                        <wp:posOffset>3414156</wp:posOffset>
                      </wp:positionH>
                      <wp:positionV relativeFrom="paragraph">
                        <wp:posOffset>129864</wp:posOffset>
                      </wp:positionV>
                      <wp:extent cx="2453640" cy="341630"/>
                      <wp:effectExtent l="0" t="0" r="0" b="0"/>
                      <wp:wrapNone/>
                      <wp:docPr id="8" name="Caixa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3640" cy="341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BA7CFF" w:rsidR="001D4E7D" w:rsidP="001D4E7D" w:rsidRDefault="001D4E7D" w14:paraId="09B8D342" w14:textId="7777777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BA7CFF">
                                    <w:rPr>
                                      <w:color w:val="FF0000"/>
                                    </w:rPr>
                                    <w:t>Colocar o seu nome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Caixa de Texto 8" style="position:absolute;left:0;text-align:left;margin-left:268.85pt;margin-top:10.25pt;width:193.2pt;height:26.9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" w14:anchorId="4E45E976">
                      <v:textbox style="mso-fit-shape-to-text:t">
                        <w:txbxContent>
                          <w:p w:rsidRPr="00BA7CFF" w:rsidR="001D4E7D" w:rsidP="001D4E7D" w:rsidRDefault="001D4E7D" w14:paraId="09B8D342" w14:textId="77777777">
                            <w:pPr>
                              <w:rPr>
                                <w:color w:val="FF0000"/>
                              </w:rPr>
                            </w:pPr>
                            <w:r w:rsidRPr="00BA7CFF">
                              <w:rPr>
                                <w:color w:val="FF0000"/>
                              </w:rPr>
                              <w:t>Colocar o seu nome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:rsidR="006402B3" w:rsidP="005F3EA5" w:rsidRDefault="00B77E05" w14:paraId="1F19EC9F" w14:textId="1279162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B77E05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7D42DC75" wp14:editId="5B284BE3">
                  <wp:extent cx="5914084" cy="54864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9" cy="549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A53D3" w:rsidR="006167AD" w:rsidP="005F3EA5" w:rsidRDefault="006167AD" w14:paraId="2FFA4DA2" w14:textId="5DA32A0E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Figura: Exemplo de programa com tratamento de valor </w:t>
            </w:r>
            <w:r w:rsidR="00B431DC">
              <w:rPr>
                <w:b/>
                <w:bCs/>
                <w:color w:val="1F3864" w:themeColor="accent5" w:themeShade="80"/>
                <w:sz w:val="24"/>
                <w:szCs w:val="24"/>
              </w:rPr>
              <w:t>e erro de digitação</w:t>
            </w:r>
          </w:p>
        </w:tc>
      </w:tr>
      <w:tr w:rsidR="006402B3" w:rsidTr="3C9C113A" w14:paraId="358DE924" w14:textId="77777777">
        <w:tc>
          <w:tcPr>
            <w:tcW w:w="9716" w:type="dxa"/>
            <w:shd w:val="clear" w:color="auto" w:fill="FFFFFF" w:themeFill="background1"/>
            <w:tcMar/>
          </w:tcPr>
          <w:p w:rsidR="006402B3" w:rsidP="001D4072" w:rsidRDefault="006402B3" w14:paraId="0E6AE2DD" w14:textId="057DBE45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Pr="0005276B" w:rsid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6402B3" w:rsidTr="3C9C113A" w14:paraId="4B2E25CE" w14:textId="77777777">
        <w:tc>
          <w:tcPr>
            <w:tcW w:w="9716" w:type="dxa"/>
            <w:shd w:val="clear" w:color="auto" w:fill="FFFFFF" w:themeFill="background1"/>
            <w:tcMar/>
          </w:tcPr>
          <w:p w:rsidRPr="0005040A" w:rsidR="006402B3" w:rsidP="3C9C113A" w:rsidRDefault="0005040A" w14:paraId="6682FD7F" w14:textId="3AB4581B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'Bem Vindo ao Centro Logístico Alisson de Souza Rodrigues Ltda'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  <w:r>
              <w:br/>
            </w:r>
          </w:p>
          <w:p w:rsidRPr="0005040A" w:rsidR="006402B3" w:rsidP="3C9C113A" w:rsidRDefault="0005040A" w14:paraId="341B888F" w14:textId="61B8A90C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FF"/>
                <w:sz w:val="21"/>
                <w:szCs w:val="21"/>
                <w:lang w:val="pt-BR"/>
              </w:rPr>
              <w:t>def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dimensoesObjeto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():</w:t>
            </w:r>
          </w:p>
          <w:p w:rsidRPr="0005040A" w:rsidR="006402B3" w:rsidP="3C9C113A" w:rsidRDefault="0005040A" w14:paraId="6D1E085B" w14:textId="60EE8233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while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FF"/>
                <w:sz w:val="21"/>
                <w:szCs w:val="21"/>
                <w:lang w:val="pt-BR"/>
              </w:rPr>
              <w:t>True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534249DD" w14:textId="0B364DE0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try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003C9E50" w14:textId="11C79E7B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variávies para o cálculo do volume do objeto</w:t>
            </w:r>
          </w:p>
          <w:p w:rsidRPr="0005040A" w:rsidR="006402B3" w:rsidP="3C9C113A" w:rsidRDefault="0005040A" w14:paraId="25683C78" w14:textId="1A786859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altura =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257693"/>
                <w:sz w:val="21"/>
                <w:szCs w:val="21"/>
                <w:lang w:val="pt-BR"/>
              </w:rPr>
              <w:t>float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'Insira a altura do objeto (em cm): 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))</w:t>
            </w:r>
          </w:p>
          <w:p w:rsidRPr="0005040A" w:rsidR="006402B3" w:rsidP="3C9C113A" w:rsidRDefault="0005040A" w14:paraId="10B57F0B" w14:textId="6C05828C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comprimento =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257693"/>
                <w:sz w:val="21"/>
                <w:szCs w:val="21"/>
                <w:lang w:val="pt-BR"/>
              </w:rPr>
              <w:t>float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'Insira o comprimento do objeto (em cm): 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))</w:t>
            </w:r>
          </w:p>
          <w:p w:rsidRPr="0005040A" w:rsidR="006402B3" w:rsidP="3C9C113A" w:rsidRDefault="0005040A" w14:paraId="4E69623D" w14:textId="3DB7103F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largura =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257693"/>
                <w:sz w:val="21"/>
                <w:szCs w:val="21"/>
                <w:lang w:val="pt-BR"/>
              </w:rPr>
              <w:t>float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'Insira a largura do objeto (em cm): 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))</w:t>
            </w:r>
          </w:p>
          <w:p w:rsidRPr="0005040A" w:rsidR="006402B3" w:rsidP="3C9C113A" w:rsidRDefault="0005040A" w14:paraId="50A4E91B" w14:textId="5E70DCC1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</w:p>
          <w:p w:rsidRPr="0005040A" w:rsidR="006402B3" w:rsidP="3C9C113A" w:rsidRDefault="0005040A" w14:paraId="5C4E8D5E" w14:textId="2D62BBA1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volume = altura * comprimento * largura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volume do objeto</w:t>
            </w:r>
          </w:p>
          <w:p w:rsidRPr="0005040A" w:rsidR="006402B3" w:rsidP="3C9C113A" w:rsidRDefault="0005040A" w14:paraId="75A78583" w14:textId="30C6DF6E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if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volume &gt;=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100000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0472FA49" w14:textId="77931A2C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volta para o início do laço caso o volume do objeto seja maior que 100000 cm³</w:t>
            </w:r>
          </w:p>
          <w:p w:rsidRPr="0005040A" w:rsidR="006402B3" w:rsidP="3C9C113A" w:rsidRDefault="0005040A" w14:paraId="04317AA2" w14:textId="09EA25B5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'O volume do objeto é {} cm³, não aceitamos objetos com volume tão grande.'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.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format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(volume))</w:t>
            </w:r>
          </w:p>
          <w:p w:rsidRPr="0005040A" w:rsidR="006402B3" w:rsidP="3C9C113A" w:rsidRDefault="0005040A" w14:paraId="52C93FF9" w14:textId="30983FD9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continue</w:t>
            </w:r>
          </w:p>
          <w:p w:rsidRPr="0005040A" w:rsidR="006402B3" w:rsidP="3C9C113A" w:rsidRDefault="0005040A" w14:paraId="0D1890D1" w14:textId="293C5A9D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'O volume do objeto é {} cm³'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.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format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(volume))</w:t>
            </w:r>
          </w:p>
          <w:p w:rsidRPr="0005040A" w:rsidR="006402B3" w:rsidP="3C9C113A" w:rsidRDefault="0005040A" w14:paraId="172C1A54" w14:textId="3CBA9888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</w:p>
          <w:p w:rsidRPr="0005040A" w:rsidR="006402B3" w:rsidP="3C9C113A" w:rsidRDefault="0005040A" w14:paraId="27D556B5" w14:textId="75692301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retorna o preço conforme o volume</w:t>
            </w:r>
          </w:p>
          <w:p w:rsidRPr="0005040A" w:rsidR="006402B3" w:rsidP="3C9C113A" w:rsidRDefault="0005040A" w14:paraId="4255571A" w14:textId="737D02F7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if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volume &lt;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1000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7107239C" w14:textId="5641210C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return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10</w:t>
            </w:r>
          </w:p>
          <w:p w:rsidRPr="0005040A" w:rsidR="006402B3" w:rsidP="3C9C113A" w:rsidRDefault="0005040A" w14:paraId="685DCEA2" w14:textId="16F28A35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volume &lt;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10000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5FCBB794" w14:textId="0FC26A32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volume de 1000 a 9999 cm³</w:t>
            </w:r>
          </w:p>
          <w:p w:rsidRPr="0005040A" w:rsidR="006402B3" w:rsidP="3C9C113A" w:rsidRDefault="0005040A" w14:paraId="07ED0A2E" w14:textId="6E2F99FC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return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20</w:t>
            </w:r>
          </w:p>
          <w:p w:rsidRPr="0005040A" w:rsidR="006402B3" w:rsidP="3C9C113A" w:rsidRDefault="0005040A" w14:paraId="1D6EE762" w14:textId="480C0122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volume &lt;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30000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3E7980D7" w14:textId="7480F040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volume de 10000 a 29999 cm³</w:t>
            </w:r>
          </w:p>
          <w:p w:rsidRPr="0005040A" w:rsidR="006402B3" w:rsidP="3C9C113A" w:rsidRDefault="0005040A" w14:paraId="317DB6CD" w14:textId="7858A50F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return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30</w:t>
            </w:r>
          </w:p>
          <w:p w:rsidRPr="0005040A" w:rsidR="006402B3" w:rsidP="3C9C113A" w:rsidRDefault="0005040A" w14:paraId="4148CE2A" w14:textId="3C3FB12B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volume &lt;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100000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56D7722B" w14:textId="7599CBDC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volume de 30000 a 99999 cm³</w:t>
            </w:r>
          </w:p>
          <w:p w:rsidRPr="0005040A" w:rsidR="006402B3" w:rsidP="3C9C113A" w:rsidRDefault="0005040A" w14:paraId="6946CBEC" w14:textId="33838A85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return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50</w:t>
            </w:r>
          </w:p>
          <w:p w:rsidRPr="0005040A" w:rsidR="006402B3" w:rsidP="3C9C113A" w:rsidRDefault="0005040A" w14:paraId="5B8DA87C" w14:textId="3C511C50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</w:p>
          <w:p w:rsidRPr="0005040A" w:rsidR="006402B3" w:rsidP="3C9C113A" w:rsidRDefault="0005040A" w14:paraId="3D9C7EEE" w14:textId="38F5546A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break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encerra o looping infinito</w:t>
            </w:r>
          </w:p>
          <w:p w:rsidRPr="0005040A" w:rsidR="006402B3" w:rsidP="3C9C113A" w:rsidRDefault="0005040A" w14:paraId="12415091" w14:textId="2F16C14D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except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01AEF6D7" w14:textId="4865BADF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'Insira um valor válido'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6402B3" w:rsidP="3C9C113A" w:rsidRDefault="0005040A" w14:paraId="54C7245A" w14:textId="77B63BE3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continue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retorna para o início do laço em caso de valor inválido</w:t>
            </w:r>
          </w:p>
          <w:p w:rsidRPr="0005040A" w:rsidR="006402B3" w:rsidP="3C9C113A" w:rsidRDefault="0005040A" w14:paraId="4DE57D88" w14:textId="48E9D72F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</w:p>
          <w:p w:rsidRPr="0005040A" w:rsidR="006402B3" w:rsidP="3C9C113A" w:rsidRDefault="0005040A" w14:paraId="2B2868C2" w14:textId="085FED0C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FF"/>
                <w:sz w:val="21"/>
                <w:szCs w:val="21"/>
                <w:lang w:val="pt-BR"/>
              </w:rPr>
              <w:t>def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pesoObjeto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():</w:t>
            </w:r>
          </w:p>
          <w:p w:rsidRPr="0005040A" w:rsidR="006402B3" w:rsidP="3C9C113A" w:rsidRDefault="0005040A" w14:paraId="281EF057" w14:textId="21343696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while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FF"/>
                <w:sz w:val="21"/>
                <w:szCs w:val="21"/>
                <w:lang w:val="pt-BR"/>
              </w:rPr>
              <w:t>True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24D005E1" w14:textId="6FE2C03B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try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3CF735E6" w14:textId="0BC7A13E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peso =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257693"/>
                <w:sz w:val="21"/>
                <w:szCs w:val="21"/>
                <w:lang w:val="pt-BR"/>
              </w:rPr>
              <w:t>float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'Insira o peso do objeto (em kg): 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))</w:t>
            </w:r>
          </w:p>
          <w:p w:rsidRPr="0005040A" w:rsidR="006402B3" w:rsidP="3C9C113A" w:rsidRDefault="0005040A" w14:paraId="423B4DD9" w14:textId="7CEFFDC9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</w:p>
          <w:p w:rsidRPr="0005040A" w:rsidR="006402B3" w:rsidP="3C9C113A" w:rsidRDefault="0005040A" w14:paraId="49949A6F" w14:textId="720A9F97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'O objeto tem {} kg 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.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format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(peso))</w:t>
            </w:r>
          </w:p>
          <w:p w:rsidRPr="0005040A" w:rsidR="006402B3" w:rsidP="3C9C113A" w:rsidRDefault="0005040A" w14:paraId="18351B67" w14:textId="035CF34E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</w:p>
          <w:p w:rsidRPr="0005040A" w:rsidR="006402B3" w:rsidP="3C9C113A" w:rsidRDefault="0005040A" w14:paraId="7F968553" w14:textId="3ADEF869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if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peso &gt;=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30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6CDC713D" w14:textId="6B6CB21B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volta para o início do laço caso o objeto tenha 30 kg ou mais</w:t>
            </w:r>
          </w:p>
          <w:p w:rsidRPr="0005040A" w:rsidR="006402B3" w:rsidP="3C9C113A" w:rsidRDefault="0005040A" w14:paraId="7755B002" w14:textId="27CF56E0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'Objeto muito pesado, tente novamente'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6402B3" w:rsidP="3C9C113A" w:rsidRDefault="0005040A" w14:paraId="11FC3DFB" w14:textId="3766A020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continue</w:t>
            </w:r>
          </w:p>
          <w:p w:rsidRPr="0005040A" w:rsidR="006402B3" w:rsidP="3C9C113A" w:rsidRDefault="0005040A" w14:paraId="1B62A0F4" w14:textId="06145E88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</w:p>
          <w:p w:rsidRPr="0005040A" w:rsidR="006402B3" w:rsidP="3C9C113A" w:rsidRDefault="0005040A" w14:paraId="5E75ACDE" w14:textId="3173FB55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retorna o multiplicador conforme o peso</w:t>
            </w:r>
          </w:p>
          <w:p w:rsidRPr="0005040A" w:rsidR="006402B3" w:rsidP="3C9C113A" w:rsidRDefault="0005040A" w14:paraId="2F879EDD" w14:textId="5655446C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if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peso &lt;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0.1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1DC9D48A" w14:textId="4B1C35DC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return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</w:t>
            </w:r>
          </w:p>
          <w:p w:rsidRPr="0005040A" w:rsidR="006402B3" w:rsidP="3C9C113A" w:rsidRDefault="0005040A" w14:paraId="68C95726" w14:textId="01DE5212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peso &lt;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4C25E683" w14:textId="7374BAAD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peso de 0.1 a 0.999 kg</w:t>
            </w:r>
          </w:p>
          <w:p w:rsidRPr="0005040A" w:rsidR="006402B3" w:rsidP="3C9C113A" w:rsidRDefault="0005040A" w14:paraId="706640ED" w14:textId="3D6ECDC9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return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1.5</w:t>
            </w:r>
          </w:p>
          <w:p w:rsidRPr="0005040A" w:rsidR="006402B3" w:rsidP="3C9C113A" w:rsidRDefault="0005040A" w14:paraId="436A8E31" w14:textId="032452FA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peso &lt;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10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79ACF658" w14:textId="78D606DE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peso de 1 a 9.999 kg</w:t>
            </w:r>
          </w:p>
          <w:p w:rsidRPr="0005040A" w:rsidR="006402B3" w:rsidP="3C9C113A" w:rsidRDefault="0005040A" w14:paraId="17EA069A" w14:textId="5873AE8C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return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2</w:t>
            </w:r>
          </w:p>
          <w:p w:rsidRPr="0005040A" w:rsidR="006402B3" w:rsidP="3C9C113A" w:rsidRDefault="0005040A" w14:paraId="05A4D654" w14:textId="57F7FF71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peso &lt;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30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3606A3A9" w14:textId="6AAF4CBA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peso de 10 a 29.999 kg</w:t>
            </w:r>
          </w:p>
          <w:p w:rsidRPr="0005040A" w:rsidR="006402B3" w:rsidP="3C9C113A" w:rsidRDefault="0005040A" w14:paraId="323731A4" w14:textId="16591948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return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3</w:t>
            </w:r>
          </w:p>
          <w:p w:rsidRPr="0005040A" w:rsidR="006402B3" w:rsidP="3C9C113A" w:rsidRDefault="0005040A" w14:paraId="759A52EC" w14:textId="367D6511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break</w:t>
            </w:r>
          </w:p>
          <w:p w:rsidRPr="0005040A" w:rsidR="006402B3" w:rsidP="3C9C113A" w:rsidRDefault="0005040A" w14:paraId="741921F7" w14:textId="34BC716F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except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54FE094B" w14:textId="632BA9BF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'Insira um valor válido'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6402B3" w:rsidP="3C9C113A" w:rsidRDefault="0005040A" w14:paraId="70D76E99" w14:textId="396FB255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continue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volta para o início do laço em caso de valor inválido</w:t>
            </w:r>
          </w:p>
          <w:p w:rsidRPr="0005040A" w:rsidR="006402B3" w:rsidP="3C9C113A" w:rsidRDefault="0005040A" w14:paraId="74670420" w14:textId="5038DEA4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</w:p>
          <w:p w:rsidRPr="0005040A" w:rsidR="006402B3" w:rsidP="3C9C113A" w:rsidRDefault="0005040A" w14:paraId="7F52FE6A" w14:textId="36E867A1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FF"/>
                <w:sz w:val="21"/>
                <w:szCs w:val="21"/>
                <w:lang w:val="pt-BR"/>
              </w:rPr>
              <w:t>def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rotaObjeto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():</w:t>
            </w:r>
          </w:p>
          <w:p w:rsidRPr="0005040A" w:rsidR="006402B3" w:rsidP="3C9C113A" w:rsidRDefault="0005040A" w14:paraId="2E349964" w14:textId="0AE71E20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while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FF"/>
                <w:sz w:val="21"/>
                <w:szCs w:val="21"/>
                <w:lang w:val="pt-BR"/>
              </w:rPr>
              <w:t>True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1E5DC12E" w14:textId="67E36E5B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'Escolha a rota do objeto:'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6402B3" w:rsidP="3C9C113A" w:rsidRDefault="0005040A" w14:paraId="294B6F2E" w14:textId="3007A5B4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'RS - De Rio de Janeiro até São Paulo'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6402B3" w:rsidP="3C9C113A" w:rsidRDefault="0005040A" w14:paraId="7C5D73DF" w14:textId="43BFA89D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'SR - De São Paulo até Rio de Janeiro'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6402B3" w:rsidP="3C9C113A" w:rsidRDefault="0005040A" w14:paraId="5AD7D84E" w14:textId="69B62E2F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'BS - De Brasília até São Paulo'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6402B3" w:rsidP="3C9C113A" w:rsidRDefault="0005040A" w14:paraId="1848B0AD" w14:textId="77A29A84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'SB - De São Paulo até Brasília'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6402B3" w:rsidP="3C9C113A" w:rsidRDefault="0005040A" w14:paraId="7C317D98" w14:textId="37F787D2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'BR - De Brasília até Rio de Janeiro'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6402B3" w:rsidP="3C9C113A" w:rsidRDefault="0005040A" w14:paraId="25C21921" w14:textId="731C6DC7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'RB - De Rio de Janeiro até Brasília'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6402B3" w:rsidP="3C9C113A" w:rsidRDefault="0005040A" w14:paraId="1DBC7DC6" w14:textId="20141AFD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</w:p>
          <w:p w:rsidRPr="0005040A" w:rsidR="006402B3" w:rsidP="3C9C113A" w:rsidRDefault="0005040A" w14:paraId="418ECBB0" w14:textId="3D7100AE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rota =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()</w:t>
            </w:r>
          </w:p>
          <w:p w:rsidRPr="0005040A" w:rsidR="006402B3" w:rsidP="3C9C113A" w:rsidRDefault="0005040A" w14:paraId="419DEC72" w14:textId="0845AB77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</w:p>
          <w:p w:rsidRPr="0005040A" w:rsidR="006402B3" w:rsidP="3C9C113A" w:rsidRDefault="0005040A" w14:paraId="4716A457" w14:textId="491111ED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retorna o multiplicador de cada rota</w:t>
            </w:r>
          </w:p>
          <w:p w:rsidRPr="0005040A" w:rsidR="006402B3" w:rsidP="3C9C113A" w:rsidRDefault="0005040A" w14:paraId="5832C353" w14:textId="71797769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if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rota ==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'RS'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7675C8B8" w14:textId="652BA340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return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</w:t>
            </w:r>
          </w:p>
          <w:p w:rsidRPr="0005040A" w:rsidR="006402B3" w:rsidP="3C9C113A" w:rsidRDefault="0005040A" w14:paraId="7C0ADA2F" w14:textId="3709DA04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rota ==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'SR'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47C99836" w14:textId="226869A2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return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</w:t>
            </w:r>
          </w:p>
          <w:p w:rsidRPr="0005040A" w:rsidR="006402B3" w:rsidP="3C9C113A" w:rsidRDefault="0005040A" w14:paraId="50894A00" w14:textId="499A254E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rota==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'BS'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4C794F6F" w14:textId="31F0C4CF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return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1.2</w:t>
            </w:r>
          </w:p>
          <w:p w:rsidRPr="0005040A" w:rsidR="006402B3" w:rsidP="3C9C113A" w:rsidRDefault="0005040A" w14:paraId="159D0D13" w14:textId="25CB6CD3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rota==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'SB'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7FD85687" w14:textId="686B89E9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return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1.2</w:t>
            </w:r>
          </w:p>
          <w:p w:rsidRPr="0005040A" w:rsidR="006402B3" w:rsidP="3C9C113A" w:rsidRDefault="0005040A" w14:paraId="20ED60D4" w14:textId="27326B14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rota==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'BR'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365516E9" w14:textId="17F2BC5A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return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1.5</w:t>
            </w:r>
          </w:p>
          <w:p w:rsidRPr="0005040A" w:rsidR="006402B3" w:rsidP="3C9C113A" w:rsidRDefault="0005040A" w14:paraId="505A5F4E" w14:textId="384DCD5C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rota==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'RB'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39F088D8" w14:textId="77A45882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return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1.5</w:t>
            </w:r>
          </w:p>
          <w:p w:rsidRPr="0005040A" w:rsidR="006402B3" w:rsidP="3C9C113A" w:rsidRDefault="0005040A" w14:paraId="00F14158" w14:textId="1410121F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else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6402B3" w:rsidP="3C9C113A" w:rsidRDefault="0005040A" w14:paraId="44F31751" w14:textId="35628AFA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'Insira uma rota válida'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6402B3" w:rsidP="3C9C113A" w:rsidRDefault="0005040A" w14:paraId="643032A6" w14:textId="105EB5F1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continue</w:t>
            </w:r>
          </w:p>
          <w:p w:rsidRPr="0005040A" w:rsidR="006402B3" w:rsidP="3C9C113A" w:rsidRDefault="0005040A" w14:paraId="5FFD1824" w14:textId="4FFAF570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</w:p>
          <w:p w:rsidRPr="0005040A" w:rsidR="006402B3" w:rsidP="3C9C113A" w:rsidRDefault="0005040A" w14:paraId="4AC9B697" w14:textId="271705B6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break</w:t>
            </w:r>
          </w:p>
          <w:p w:rsidRPr="0005040A" w:rsidR="006402B3" w:rsidP="3C9C113A" w:rsidRDefault="0005040A" w14:paraId="6482EC57" w14:textId="5E3BA441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</w:p>
          <w:p w:rsidRPr="0005040A" w:rsidR="006402B3" w:rsidP="3C9C113A" w:rsidRDefault="0005040A" w14:paraId="0DBAAA35" w14:textId="2D8D5834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total = dimensoesObjeto() * pesoObjeto() *rotaObjeto()</w:t>
            </w:r>
          </w:p>
          <w:p w:rsidRPr="0005040A" w:rsidR="006402B3" w:rsidP="3C9C113A" w:rsidRDefault="0005040A" w14:paraId="68266B53" w14:textId="4E714F96">
            <w:pPr>
              <w:spacing w:line="285" w:lineRule="exact"/>
              <w:ind/>
              <w:jc w:val="left"/>
            </w:pP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'O total a ser pago é R${}'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.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format</w:t>
            </w:r>
            <w:r w:rsidRPr="3C9C113A" w:rsidR="69FEF82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(total))</w:t>
            </w:r>
          </w:p>
          <w:p w:rsidRPr="0005040A" w:rsidR="006402B3" w:rsidP="3C9C113A" w:rsidRDefault="0005040A" w14:paraId="3ECE7E79" w14:textId="604A00B3">
            <w:pPr>
              <w:spacing w:line="285" w:lineRule="exact"/>
              <w:ind/>
              <w:jc w:val="left"/>
            </w:pPr>
            <w:r>
              <w:br/>
            </w:r>
            <w:r>
              <w:br/>
            </w:r>
          </w:p>
          <w:p w:rsidRPr="0005040A" w:rsidR="006402B3" w:rsidP="3C9C113A" w:rsidRDefault="0005040A" w14:paraId="2035CE0A" w14:textId="4224786B">
            <w:pPr>
              <w:pStyle w:val="Normal"/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</w:p>
        </w:tc>
      </w:tr>
    </w:tbl>
    <w:p w:rsidR="006402B3" w:rsidP="006402B3" w:rsidRDefault="006402B3" w14:paraId="446D3750" w14:textId="70E865E6">
      <w:pPr>
        <w:ind w:firstLine="0"/>
      </w:pPr>
    </w:p>
    <w:tbl>
      <w:tblPr>
        <w:tblStyle w:val="Tabelacomgrade"/>
        <w:tblW w:w="0" w:type="auto"/>
        <w:tblBorders>
          <w:top w:val="single" w:color="113162" w:sz="12" w:space="0"/>
          <w:left w:val="single" w:color="113162" w:sz="12" w:space="0"/>
          <w:bottom w:val="single" w:color="113162" w:sz="12" w:space="0"/>
          <w:right w:val="single" w:color="113162" w:sz="12" w:space="0"/>
          <w:insideH w:val="single" w:color="113162" w:sz="12" w:space="0"/>
          <w:insideV w:val="single" w:color="113162" w:sz="12" w:space="0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1D4072" w:rsidTr="3C9C113A" w14:paraId="4FCC7360" w14:textId="77777777">
        <w:tc>
          <w:tcPr>
            <w:tcW w:w="9716" w:type="dxa"/>
            <w:shd w:val="clear" w:color="auto" w:fill="FFFFFF" w:themeFill="background1"/>
            <w:tcMar/>
          </w:tcPr>
          <w:p w:rsidR="001D4072" w:rsidP="001D4072" w:rsidRDefault="001D4072" w14:paraId="272EF728" w14:textId="22E5F261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Pr="0005276B"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Pr="0005276B"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1D4072" w:rsidTr="3C9C113A" w14:paraId="5D8762AF" w14:textId="77777777">
        <w:trPr>
          <w:trHeight w:val="300"/>
        </w:trPr>
        <w:tc>
          <w:tcPr>
            <w:tcW w:w="9716" w:type="dxa"/>
            <w:shd w:val="clear" w:color="auto" w:fill="FFFFFF" w:themeFill="background1"/>
            <w:tcMar/>
          </w:tcPr>
          <w:p w:rsidRPr="0005040A" w:rsidR="003E125A" w:rsidP="3C9C113A" w:rsidRDefault="001D4072" w14:paraId="0AC25D71" w14:textId="0E5D1D64">
            <w:pPr>
              <w:pStyle w:val="Normal"/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 w:rsidR="14603CA4">
              <w:drawing>
                <wp:inline wp14:editId="32C38D90" wp14:anchorId="546570F8">
                  <wp:extent cx="4572000" cy="4229100"/>
                  <wp:effectExtent l="0" t="0" r="0" b="0"/>
                  <wp:docPr id="18518785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051c314263d433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3EA5" w:rsidP="00F746EA" w:rsidRDefault="005F3EA5" w14:paraId="3A691A98" w14:textId="69BCFD06">
      <w:pPr>
        <w:ind w:firstLine="0"/>
      </w:pPr>
    </w:p>
    <w:p w:rsidR="00D31129" w:rsidP="005F3EA5" w:rsidRDefault="005F3EA5" w14:paraId="68F4CCED" w14:textId="5A588960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color="113162" w:sz="12" w:space="0"/>
          <w:left w:val="single" w:color="113162" w:sz="12" w:space="0"/>
          <w:bottom w:val="single" w:color="113162" w:sz="12" w:space="0"/>
          <w:right w:val="single" w:color="113162" w:sz="12" w:space="0"/>
          <w:insideH w:val="single" w:color="113162" w:sz="12" w:space="0"/>
          <w:insideV w:val="single" w:color="113162" w:sz="12" w:space="0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:rsidTr="008C22B6" w14:paraId="290B3264" w14:textId="77777777">
        <w:tc>
          <w:tcPr>
            <w:tcW w:w="9716" w:type="dxa"/>
            <w:shd w:val="clear" w:color="auto" w:fill="113162"/>
          </w:tcPr>
          <w:p w:rsidR="00D05CCE" w:rsidP="008C22B6" w:rsidRDefault="00D05CCE" w14:paraId="786EC342" w14:textId="137923C3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QUESTÃO 4 de 4 (25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 xml:space="preserve"> </w:t>
            </w:r>
            <w:r>
              <w:rPr>
                <w:b/>
                <w:bCs/>
                <w:color w:val="F5A607"/>
                <w:sz w:val="40"/>
                <w:szCs w:val="40"/>
              </w:rPr>
              <w:t>p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on</w:t>
            </w:r>
            <w:r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:rsidRPr="00D91FAE" w:rsidR="00D05CCE" w:rsidP="008C22B6" w:rsidRDefault="00D05CCE" w14:paraId="4C45B3B0" w14:textId="5EE68C78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06</w:t>
            </w:r>
          </w:p>
        </w:tc>
      </w:tr>
      <w:tr w:rsidR="00D05CCE" w:rsidTr="008C22B6" w14:paraId="49119C5A" w14:textId="77777777">
        <w:tc>
          <w:tcPr>
            <w:tcW w:w="9716" w:type="dxa"/>
          </w:tcPr>
          <w:p w:rsidR="00002E07" w:rsidP="008C22B6" w:rsidRDefault="00D05CCE" w14:paraId="57ECA62A" w14:textId="59D6E72F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Imagina-se que você 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>está desenvolvendo um software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 de controle de estoque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8F34BB">
              <w:rPr>
                <w:b/>
                <w:bCs/>
                <w:color w:val="113162"/>
                <w:sz w:val="24"/>
                <w:szCs w:val="24"/>
              </w:rPr>
              <w:t>para uma bic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icletaria. Este software </w:t>
            </w:r>
            <w:r w:rsidR="00737EFE">
              <w:rPr>
                <w:b/>
                <w:bCs/>
                <w:color w:val="113162"/>
                <w:sz w:val="24"/>
                <w:szCs w:val="24"/>
              </w:rPr>
              <w:t>deve ter o seguinte menu</w:t>
            </w:r>
            <w:r w:rsidR="00EC2742">
              <w:rPr>
                <w:b/>
                <w:bCs/>
                <w:color w:val="113162"/>
                <w:sz w:val="24"/>
                <w:szCs w:val="24"/>
              </w:rPr>
              <w:t xml:space="preserve"> e opções</w:t>
            </w:r>
            <w:r w:rsidR="000A13A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p w:rsidR="00F75623" w:rsidP="00F75623" w:rsidRDefault="00BD1E13" w14:paraId="171AC0D1" w14:textId="1841F716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Cadastrar</w:t>
            </w:r>
            <w:r w:rsidR="00DC43D7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113162"/>
                <w:sz w:val="24"/>
                <w:szCs w:val="24"/>
              </w:rPr>
              <w:t>Peça</w:t>
            </w:r>
          </w:p>
          <w:p w:rsidRPr="00F75623" w:rsidR="00DC43D7" w:rsidP="00F75623" w:rsidRDefault="00DC43D7" w14:paraId="3EF80854" w14:textId="35B0C110">
            <w:pPr>
              <w:pStyle w:val="PargrafodaLista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color w:val="113162"/>
                <w:sz w:val="24"/>
                <w:szCs w:val="24"/>
              </w:rPr>
            </w:pPr>
            <w:r w:rsidRPr="00F75623"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Pr="00F75623" w:rsidR="00BD1E13">
              <w:rPr>
                <w:b/>
                <w:bCs/>
                <w:color w:val="113162"/>
                <w:sz w:val="24"/>
                <w:szCs w:val="24"/>
              </w:rPr>
              <w:t>Peça</w:t>
            </w:r>
          </w:p>
          <w:p w:rsidR="00F8180D" w:rsidP="000266E3" w:rsidRDefault="00800AD7" w14:paraId="629CB517" w14:textId="0EB33479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F60451">
              <w:rPr>
                <w:b/>
                <w:bCs/>
                <w:color w:val="113162"/>
                <w:sz w:val="24"/>
                <w:szCs w:val="24"/>
              </w:rPr>
              <w:t>Todas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 xml:space="preserve"> as Peças</w:t>
            </w:r>
          </w:p>
          <w:p w:rsidR="00682D3C" w:rsidP="000266E3" w:rsidRDefault="00682D3C" w14:paraId="35BB3449" w14:textId="207E3E1B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Peças por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Código</w:t>
            </w:r>
          </w:p>
          <w:p w:rsidR="00565D03" w:rsidP="000266E3" w:rsidRDefault="00565D03" w14:paraId="5F5F5407" w14:textId="03D82FDD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Consulta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Peças por</w:t>
            </w:r>
            <w:r w:rsidR="004D0611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Fabricante</w:t>
            </w:r>
          </w:p>
          <w:p w:rsidR="00565D03" w:rsidP="000266E3" w:rsidRDefault="00565D03" w14:paraId="3A62EFC5" w14:textId="6D3E81C6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Retornar </w:t>
            </w:r>
          </w:p>
          <w:p w:rsidR="005C4C62" w:rsidP="000A13AF" w:rsidRDefault="004D0611" w14:paraId="0AA01230" w14:textId="1476E0FB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Remover Peça</w:t>
            </w:r>
          </w:p>
          <w:p w:rsidRPr="00B6139D" w:rsidR="00D05CCE" w:rsidP="00B6139D" w:rsidRDefault="004D0611" w14:paraId="1D7081CB" w14:textId="43628417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Sair</w:t>
            </w:r>
          </w:p>
          <w:p w:rsidR="00D05CCE" w:rsidP="008C22B6" w:rsidRDefault="00D05CCE" w14:paraId="002FFE79" w14:textId="77777777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:rsidR="00D05CCE" w:rsidP="00D05CCE" w:rsidRDefault="00D05CCE" w14:paraId="2EAD3FA0" w14:textId="6E3172AA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codificar uma função </w:t>
            </w:r>
            <w:r w:rsidR="00B31F70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cadastrarPeca</w:t>
            </w:r>
            <w:r w:rsidR="00933D7A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(código)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1);</w:t>
            </w:r>
          </w:p>
          <w:p w:rsidR="00D05CCE" w:rsidP="00D05CCE" w:rsidRDefault="00933D7A" w14:paraId="476E983E" w14:textId="7A77884F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Essa função recebe como parâmetro um código 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exclusivo para cada </w:t>
            </w:r>
            <w:r w:rsidR="00F64D2D">
              <w:rPr>
                <w:b/>
                <w:bCs/>
                <w:color w:val="1F3864" w:themeColor="accent5" w:themeShade="80"/>
                <w:highlight w:val="yellow"/>
              </w:rPr>
              <w:t>peça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 cadastrado (DICA: utilize um contador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como parâmetro) </w:t>
            </w:r>
          </w:p>
          <w:p w:rsidR="00D05CCE" w:rsidP="00D05CCE" w:rsidRDefault="00D05CCE" w14:paraId="78D3686C" w14:textId="3685E7BA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o nome da peça;</w:t>
            </w:r>
          </w:p>
          <w:p w:rsidR="00D05CCE" w:rsidP="00D05CCE" w:rsidRDefault="00D05CCE" w14:paraId="6159F8A2" w14:textId="5CE866A9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o fabricante da peça;</w:t>
            </w:r>
          </w:p>
          <w:p w:rsidR="00D05CCE" w:rsidP="00127C1D" w:rsidRDefault="00127C1D" w14:paraId="53A4535D" w14:textId="4184F03B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Dentro da função perguntar o valor da peça</w:t>
            </w:r>
          </w:p>
          <w:p w:rsidR="00D05CCE" w:rsidP="00D05CCE" w:rsidRDefault="00016740" w14:paraId="5A99FDEC" w14:textId="563D5729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Cada peça cadastrada deve </w:t>
            </w:r>
            <w:r w:rsidR="000D53F3">
              <w:rPr>
                <w:b/>
                <w:bCs/>
                <w:color w:val="1F3864" w:themeColor="accent5" w:themeShade="80"/>
                <w:highlight w:val="yellow"/>
              </w:rPr>
              <w:t xml:space="preserve">ter os seus dados armazenados num </w:t>
            </w:r>
            <w:r w:rsidR="00871899">
              <w:rPr>
                <w:b/>
                <w:bCs/>
                <w:color w:val="1F3864" w:themeColor="accent5" w:themeShade="80"/>
                <w:highlight w:val="yellow"/>
              </w:rPr>
              <w:t>DICIONÁRIO</w:t>
            </w:r>
            <w:r w:rsidR="00291CCB">
              <w:rPr>
                <w:b/>
                <w:bCs/>
                <w:color w:val="1F3864" w:themeColor="accent5" w:themeShade="80"/>
                <w:highlight w:val="yellow"/>
              </w:rPr>
              <w:t xml:space="preserve"> (</w:t>
            </w:r>
            <w:r w:rsidR="00931260">
              <w:rPr>
                <w:b/>
                <w:bCs/>
                <w:color w:val="1F3864" w:themeColor="accent5" w:themeShade="80"/>
                <w:highlight w:val="yellow"/>
              </w:rPr>
              <w:t>DICA: Conferir material escrito da p. 2</w:t>
            </w:r>
            <w:r w:rsidR="004461A1">
              <w:rPr>
                <w:b/>
                <w:bCs/>
                <w:color w:val="1F3864" w:themeColor="accent5" w:themeShade="80"/>
                <w:highlight w:val="yellow"/>
              </w:rPr>
              <w:t>2 até p24</w:t>
            </w:r>
            <w:r w:rsidR="007056B7">
              <w:rPr>
                <w:b/>
                <w:bCs/>
                <w:color w:val="1F3864" w:themeColor="accent5" w:themeShade="80"/>
                <w:highlight w:val="yellow"/>
              </w:rPr>
              <w:t xml:space="preserve">  da AULA 06</w:t>
            </w:r>
            <w:r w:rsidR="009772B8">
              <w:rPr>
                <w:b/>
                <w:bCs/>
                <w:color w:val="1F3864" w:themeColor="accent5" w:themeShade="80"/>
                <w:highlight w:val="yellow"/>
              </w:rPr>
              <w:t>)</w:t>
            </w:r>
          </w:p>
          <w:p w:rsidRPr="002C2457" w:rsidR="00D05CCE" w:rsidP="00D05CCE" w:rsidRDefault="00D05CCE" w14:paraId="3A814D91" w14:textId="3657AE18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codificar uma função </w:t>
            </w:r>
            <w:r w:rsidR="00D2189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consultarPeca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(EXIGÊNCIA 2);</w:t>
            </w:r>
          </w:p>
          <w:p w:rsidR="00D05CCE" w:rsidP="00D05CCE" w:rsidRDefault="00D05CCE" w14:paraId="0D897790" w14:textId="447D2506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Dentro da função </w:t>
            </w:r>
            <w:r w:rsidR="002366A6">
              <w:rPr>
                <w:b/>
                <w:bCs/>
                <w:color w:val="1F3864" w:themeColor="accent5" w:themeShade="80"/>
                <w:highlight w:val="cyan"/>
              </w:rPr>
              <w:t>ter um menu com as seguintes opções:</w:t>
            </w:r>
          </w:p>
          <w:p w:rsidRPr="00C345EF" w:rsidR="00C345EF" w:rsidP="00C345EF" w:rsidRDefault="002366A6" w14:paraId="47F88502" w14:textId="550BCF8D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Consultar Todas as Peça</w:t>
            </w:r>
            <w:r w:rsidR="006174F9">
              <w:rPr>
                <w:b/>
                <w:bCs/>
                <w:color w:val="1F3864" w:themeColor="accent5" w:themeShade="80"/>
                <w:highlight w:val="cyan"/>
              </w:rPr>
              <w:t>s</w:t>
            </w:r>
          </w:p>
          <w:p w:rsidR="002366A6" w:rsidP="002366A6" w:rsidRDefault="002366A6" w14:paraId="4E2E2110" w14:textId="6DF74382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Peças por </w:t>
            </w:r>
            <w:r w:rsidR="002C3875">
              <w:rPr>
                <w:b/>
                <w:bCs/>
                <w:color w:val="1F3864" w:themeColor="accent5" w:themeShade="80"/>
                <w:highlight w:val="cyan"/>
              </w:rPr>
              <w:t>Código</w:t>
            </w:r>
          </w:p>
          <w:p w:rsidR="002C3875" w:rsidP="002366A6" w:rsidRDefault="002C3875" w14:paraId="2864DC1B" w14:textId="26F17BA8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Consultar Peças por Fabricante</w:t>
            </w:r>
          </w:p>
          <w:p w:rsidRPr="00D31129" w:rsidR="00D05CCE" w:rsidP="00D31129" w:rsidRDefault="002C3875" w14:paraId="1DE053C5" w14:textId="432D14D9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Retornar</w:t>
            </w:r>
          </w:p>
          <w:p w:rsidRPr="00AB6A7B" w:rsidR="00D05CCE" w:rsidP="00D05CCE" w:rsidRDefault="00D05CCE" w14:paraId="41FA746C" w14:textId="55F7A86C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Deve-se codificar uma função chamada </w:t>
            </w:r>
            <w:r w:rsidR="006174F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removerPeca</w:t>
            </w: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(EXIGÊNCIA 3);</w:t>
            </w:r>
          </w:p>
          <w:p w:rsidR="00D05CCE" w:rsidP="006174F9" w:rsidRDefault="00D05CCE" w14:paraId="693FEAF7" w14:textId="50A4851D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 xml:space="preserve">Dentro da função perguntar </w:t>
            </w:r>
            <w:r w:rsidR="006174F9">
              <w:rPr>
                <w:b/>
                <w:bCs/>
                <w:color w:val="1F3864" w:themeColor="accent5" w:themeShade="80"/>
                <w:highlight w:val="green"/>
              </w:rPr>
              <w:t>qual o código do produto que se deseja remover do cadastro</w:t>
            </w:r>
            <w:r w:rsidR="00554E54">
              <w:rPr>
                <w:b/>
                <w:bCs/>
                <w:color w:val="1F3864" w:themeColor="accent5" w:themeShade="80"/>
                <w:highlight w:val="green"/>
              </w:rPr>
              <w:t xml:space="preserve"> (da lista de dicionário)</w:t>
            </w:r>
          </w:p>
          <w:p w:rsidRPr="005676B5" w:rsidR="000D34DE" w:rsidP="000D34DE" w:rsidRDefault="000D34DE" w14:paraId="03364A10" w14:textId="0B4CD486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5676B5">
              <w:rPr>
                <w:b/>
                <w:bCs/>
                <w:color w:val="FF0000"/>
              </w:rPr>
              <w:t xml:space="preserve">Colocar </w:t>
            </w:r>
            <w:r w:rsidR="005676B5">
              <w:rPr>
                <w:b/>
                <w:bCs/>
                <w:color w:val="FF0000"/>
              </w:rPr>
              <w:t>um exemplo de SAIDA DO CONSOLE</w:t>
            </w:r>
            <w:r w:rsidRPr="005676B5">
              <w:rPr>
                <w:b/>
                <w:bCs/>
                <w:color w:val="FF0000"/>
              </w:rPr>
              <w:t xml:space="preserve"> </w:t>
            </w:r>
            <w:r w:rsidR="005676B5">
              <w:rPr>
                <w:b/>
                <w:bCs/>
                <w:color w:val="FF0000"/>
              </w:rPr>
              <w:t>com o cadastro</w:t>
            </w:r>
            <w:r w:rsidRPr="005676B5">
              <w:rPr>
                <w:b/>
                <w:bCs/>
                <w:color w:val="FF0000"/>
              </w:rPr>
              <w:t xml:space="preserve"> de 3 (ou mais) peças. </w:t>
            </w:r>
            <w:r w:rsidR="00301853">
              <w:rPr>
                <w:b/>
                <w:bCs/>
                <w:color w:val="FF0000"/>
              </w:rPr>
              <w:t>Sendo que</w:t>
            </w:r>
            <w:r w:rsidRPr="005676B5">
              <w:rPr>
                <w:b/>
                <w:bCs/>
                <w:color w:val="FF0000"/>
              </w:rPr>
              <w:t xml:space="preserve"> 2 delas do mesmo fabricante – ver figura 1</w:t>
            </w:r>
          </w:p>
          <w:p w:rsidRPr="004E083E" w:rsidR="000D34DE" w:rsidP="000D34DE" w:rsidRDefault="00301853" w14:paraId="54C3E82E" w14:textId="3CB51E01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>Colocar um exemplo de SAIDA DO CONSOLE</w:t>
            </w:r>
            <w:r w:rsidRPr="004E083E" w:rsidR="000D34DE">
              <w:rPr>
                <w:b/>
                <w:bCs/>
                <w:color w:val="C45911" w:themeColor="accent2" w:themeShade="BF"/>
              </w:rPr>
              <w:t xml:space="preserve"> </w:t>
            </w:r>
            <w:r w:rsidRPr="004E083E">
              <w:rPr>
                <w:b/>
                <w:bCs/>
                <w:color w:val="C45911" w:themeColor="accent2" w:themeShade="BF"/>
              </w:rPr>
              <w:t>c</w:t>
            </w:r>
            <w:r w:rsidRPr="004E083E" w:rsidR="00386B78">
              <w:rPr>
                <w:b/>
                <w:bCs/>
                <w:color w:val="C45911" w:themeColor="accent2" w:themeShade="BF"/>
              </w:rPr>
              <w:t xml:space="preserve">om a consulta a todas as peças cadastradas </w:t>
            </w:r>
            <w:r w:rsidRPr="004E083E" w:rsidR="000D34DE">
              <w:rPr>
                <w:b/>
                <w:bCs/>
                <w:color w:val="C45911" w:themeColor="accent2" w:themeShade="BF"/>
              </w:rPr>
              <w:t>– ver figura 2</w:t>
            </w:r>
          </w:p>
          <w:p w:rsidRPr="004E083E" w:rsidR="000D34DE" w:rsidP="000D34DE" w:rsidRDefault="004E083E" w14:paraId="7AAF1888" w14:textId="715CBF7F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>com uma consulta por código</w:t>
            </w:r>
            <w:r w:rsidRPr="004E083E" w:rsidR="000D34DE">
              <w:rPr>
                <w:b/>
                <w:bCs/>
                <w:color w:val="FF0000"/>
              </w:rPr>
              <w:t xml:space="preserve"> – ver figura 3</w:t>
            </w:r>
          </w:p>
          <w:p w:rsidRPr="004E083E" w:rsidR="000D34DE" w:rsidP="000D34DE" w:rsidRDefault="004E083E" w14:paraId="2A4D18DC" w14:textId="300D4051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 xml:space="preserve">Colocar um exemplo de SAIDA DO CONSOLE </w:t>
            </w:r>
            <w:r>
              <w:rPr>
                <w:b/>
                <w:bCs/>
                <w:color w:val="C45911" w:themeColor="accent2" w:themeShade="BF"/>
              </w:rPr>
              <w:t>com uma consulta por fabricante</w:t>
            </w:r>
            <w:r w:rsidRPr="004E083E" w:rsidR="000D34DE">
              <w:rPr>
                <w:b/>
                <w:bCs/>
                <w:color w:val="C45911" w:themeColor="accent2" w:themeShade="BF"/>
              </w:rPr>
              <w:t xml:space="preserve"> – ver figura 4</w:t>
            </w:r>
          </w:p>
          <w:p w:rsidRPr="004E083E" w:rsidR="000D34DE" w:rsidP="000D34DE" w:rsidRDefault="004E083E" w14:paraId="1A3F97F8" w14:textId="7C4988D2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>ao remover um cadastro e mostrando depois todos os cadastros</w:t>
            </w:r>
            <w:r w:rsidRPr="004E083E" w:rsidR="000D34DE">
              <w:rPr>
                <w:b/>
                <w:bCs/>
                <w:color w:val="FF0000"/>
              </w:rPr>
              <w:t>– ver figura 5</w:t>
            </w:r>
          </w:p>
          <w:p w:rsidR="00D05CCE" w:rsidP="008C22B6" w:rsidRDefault="00D05CCE" w14:paraId="4FD009BD" w14:textId="77777777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:rsidRPr="006F0D05" w:rsidR="00D05CCE" w:rsidP="008C22B6" w:rsidRDefault="00D05CCE" w14:paraId="7B128354" w14:textId="16CA307C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exemplo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de SAIDA DE CONSOLE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:</w:t>
            </w:r>
          </w:p>
          <w:p w:rsidR="00D05CCE" w:rsidP="008C22B6" w:rsidRDefault="00D05CCE" w14:paraId="40411281" w14:textId="01BEF98C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742113" w:rsidR="00742113">
              <w:rPr>
                <w:noProof/>
              </w:rPr>
              <w:drawing>
                <wp:inline distT="0" distB="0" distL="0" distR="0" wp14:anchorId="78D8B80E" wp14:editId="693CE4E3">
                  <wp:extent cx="5816009" cy="8440395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18283"/>
                          <a:stretch/>
                        </pic:blipFill>
                        <pic:spPr bwMode="auto">
                          <a:xfrm>
                            <a:off x="0" y="0"/>
                            <a:ext cx="5830851" cy="846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5610DE" w:rsidR="002168F0" w:rsidP="005610DE" w:rsidRDefault="005610DE" w14:paraId="16EA680D" w14:textId="2073DD3C">
            <w:pP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Figura</w:t>
            </w:r>
            <w:r w:rsidRPr="005610DE" w:rsidR="002168F0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1: Exemplo de </w:t>
            </w:r>
            <w:r w:rsidR="00AD5E0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C</w:t>
            </w:r>
            <w:r w:rsidRPr="005610DE" w:rsidR="002168F0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adastr</w:t>
            </w:r>
            <w:r w:rsidR="00AD5E0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ar</w:t>
            </w:r>
            <w:r w:rsidRPr="005610DE" w:rsidR="002168F0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de três peças. Perceba que 2 delas tem o mesmo fabricante</w:t>
            </w:r>
            <w:r w:rsidRPr="005610DE" w:rsidR="00A82FC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.</w:t>
            </w:r>
          </w:p>
          <w:p w:rsidR="00A82FCE" w:rsidP="008C22B6" w:rsidRDefault="00251DCD" w14:paraId="68A77BB6" w14:textId="4A390FB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251DCD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0A1C73A4" wp14:editId="41F55966">
                  <wp:extent cx="6098540" cy="8596154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478" cy="8631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339" w:rsidP="00705A65" w:rsidRDefault="00A82FCE" w14:paraId="7313E7B5" w14:textId="430FEF4F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2: Exemplo de Consulta </w:t>
            </w:r>
            <w:r w:rsidR="00F50219">
              <w:rPr>
                <w:b/>
                <w:bCs/>
                <w:color w:val="1F3864" w:themeColor="accent5" w:themeShade="80"/>
                <w:sz w:val="24"/>
                <w:szCs w:val="24"/>
              </w:rPr>
              <w:t>Todas as Peças</w:t>
            </w:r>
            <w:r w:rsidR="00951339"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  <w:p w:rsidR="00951339" w:rsidP="008C22B6" w:rsidRDefault="00951339" w14:paraId="4E349CAB" w14:textId="7475B25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951339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62478F77" wp14:editId="7CAF029A">
                  <wp:extent cx="6156796" cy="8629650"/>
                  <wp:effectExtent l="0" t="0" r="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20369"/>
                          <a:stretch/>
                        </pic:blipFill>
                        <pic:spPr bwMode="auto">
                          <a:xfrm>
                            <a:off x="0" y="0"/>
                            <a:ext cx="6185683" cy="867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614F" w:rsidP="006C700B" w:rsidRDefault="00951339" w14:paraId="1FA1A73B" w14:textId="12BB59FC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Figura 3: Exemplo de Consultar por Código.</w:t>
            </w:r>
          </w:p>
          <w:p w:rsidR="00E0614F" w:rsidP="002B0D72" w:rsidRDefault="00E750FE" w14:paraId="70E60191" w14:textId="173F8337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750F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3464DD1A" wp14:editId="4E36E1FE">
                  <wp:extent cx="6162675" cy="8629496"/>
                  <wp:effectExtent l="0" t="0" r="0" b="63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3123"/>
                          <a:stretch/>
                        </pic:blipFill>
                        <pic:spPr bwMode="auto">
                          <a:xfrm>
                            <a:off x="0" y="0"/>
                            <a:ext cx="6184957" cy="8660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614F" w:rsidP="00E0614F" w:rsidRDefault="00E0614F" w14:paraId="61306B95" w14:textId="013F19D7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</w:t>
            </w:r>
            <w:r w:rsidR="00FB274A">
              <w:rPr>
                <w:b/>
                <w:bCs/>
                <w:color w:val="1F3864" w:themeColor="accent5" w:themeShade="80"/>
                <w:sz w:val="24"/>
                <w:szCs w:val="24"/>
              </w:rPr>
              <w:t>4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Exemplo de Consultar Peças por </w:t>
            </w:r>
            <w:r w:rsidR="002B0D72">
              <w:rPr>
                <w:b/>
                <w:bCs/>
                <w:color w:val="1F3864" w:themeColor="accent5" w:themeShade="80"/>
                <w:sz w:val="24"/>
                <w:szCs w:val="24"/>
              </w:rPr>
              <w:t>Fabricante</w:t>
            </w:r>
          </w:p>
          <w:p w:rsidR="000B02DA" w:rsidP="008C22B6" w:rsidRDefault="00135ACE" w14:paraId="51087AA4" w14:textId="1FACD512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135AC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4476C73D" wp14:editId="5C7B079F">
                  <wp:extent cx="5572125" cy="840978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330" cy="843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A53D3" w:rsidR="000B02DA" w:rsidP="008C22B6" w:rsidRDefault="000B02DA" w14:paraId="10452E65" w14:textId="5CD4A01C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</w:t>
            </w:r>
            <w:r w:rsidR="00FB274A">
              <w:rPr>
                <w:b/>
                <w:bCs/>
                <w:color w:val="1F3864" w:themeColor="accent5" w:themeShade="80"/>
                <w:sz w:val="24"/>
                <w:szCs w:val="24"/>
              </w:rPr>
              <w:t>5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Exemplo de </w:t>
            </w:r>
            <w:r w:rsidR="00D73121">
              <w:rPr>
                <w:b/>
                <w:bCs/>
                <w:color w:val="1F3864" w:themeColor="accent5" w:themeShade="80"/>
                <w:sz w:val="24"/>
                <w:szCs w:val="24"/>
              </w:rPr>
              <w:t>Remover Peça do cadastro e depois Consultar Todas as Peças. Veja que a peça de código 1 foi removida e não aparece mais no sistema</w:t>
            </w:r>
            <w:r w:rsidR="00C92FEE"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</w:tc>
      </w:tr>
    </w:tbl>
    <w:p w:rsidR="00D05CCE" w:rsidP="00D05CCE" w:rsidRDefault="00D05CCE" w14:paraId="43A8035C" w14:textId="77777777">
      <w:pPr>
        <w:ind w:firstLine="0"/>
      </w:pPr>
    </w:p>
    <w:tbl>
      <w:tblPr>
        <w:tblStyle w:val="Tabelacomgrade"/>
        <w:tblW w:w="0" w:type="auto"/>
        <w:tblBorders>
          <w:top w:val="single" w:color="113162" w:sz="12" w:space="0"/>
          <w:left w:val="single" w:color="113162" w:sz="12" w:space="0"/>
          <w:bottom w:val="single" w:color="113162" w:sz="12" w:space="0"/>
          <w:right w:val="single" w:color="113162" w:sz="12" w:space="0"/>
          <w:insideH w:val="single" w:color="113162" w:sz="12" w:space="0"/>
          <w:insideV w:val="single" w:color="113162" w:sz="12" w:space="0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:rsidTr="3C9C113A" w14:paraId="4CDB3C3D" w14:textId="77777777">
        <w:tc>
          <w:tcPr>
            <w:tcW w:w="9716" w:type="dxa"/>
            <w:shd w:val="clear" w:color="auto" w:fill="FFFFFF" w:themeFill="background1"/>
            <w:tcMar/>
          </w:tcPr>
          <w:p w:rsidR="00D05CCE" w:rsidP="009C1484" w:rsidRDefault="00D05CCE" w14:paraId="1F95B205" w14:textId="7A7CC5A6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Pr="0005276B" w:rsid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D05CCE" w:rsidTr="3C9C113A" w14:paraId="2C0CC09B" w14:textId="77777777">
        <w:tc>
          <w:tcPr>
            <w:tcW w:w="9716" w:type="dxa"/>
            <w:shd w:val="clear" w:color="auto" w:fill="FFFFFF" w:themeFill="background1"/>
            <w:tcMar/>
          </w:tcPr>
          <w:p w:rsidRPr="0005040A" w:rsidR="00D05CCE" w:rsidP="3C9C113A" w:rsidRDefault="0005040A" w14:paraId="67ADD8E6" w14:textId="32D2DD4C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'Bem Vindo ao Controle de Estoque da Bicicletaria do Alisson de Souza Rodrigues'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  <w:r>
              <w:br/>
            </w:r>
          </w:p>
          <w:p w:rsidRPr="0005040A" w:rsidR="00D05CCE" w:rsidP="3C9C113A" w:rsidRDefault="0005040A" w14:paraId="257BA803" w14:textId="645509C6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estoque = []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lista que armazena cada peça</w:t>
            </w:r>
            <w:r>
              <w:br/>
            </w:r>
          </w:p>
          <w:p w:rsidRPr="0005040A" w:rsidR="00D05CCE" w:rsidP="3C9C113A" w:rsidRDefault="0005040A" w14:paraId="76901988" w14:textId="13EE447C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FF"/>
                <w:sz w:val="21"/>
                <w:szCs w:val="21"/>
                <w:lang w:val="pt-BR"/>
              </w:rPr>
              <w:t>def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cadastrarPeca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1080"/>
                <w:sz w:val="21"/>
                <w:szCs w:val="21"/>
                <w:lang w:val="pt-BR"/>
              </w:rPr>
              <w:t>codigo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):</w:t>
            </w:r>
          </w:p>
          <w:p w:rsidRPr="0005040A" w:rsidR="00D05CCE" w:rsidP="3C9C113A" w:rsidRDefault="0005040A" w14:paraId="7DA7F149" w14:textId="196136F3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peca = {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'codigo'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: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'000'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,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'nome'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 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,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'fabricante'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: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 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,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'valor'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: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0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}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formato padrão de cadastro de peça</w:t>
            </w:r>
          </w:p>
          <w:p w:rsidRPr="0005040A" w:rsidR="00D05CCE" w:rsidP="3C9C113A" w:rsidRDefault="0005040A" w14:paraId="0E2603C5" w14:textId="3221F6F5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</w:t>
            </w:r>
          </w:p>
          <w:p w:rsidRPr="0005040A" w:rsidR="00D05CCE" w:rsidP="3C9C113A" w:rsidRDefault="0005040A" w14:paraId="44F5B31E" w14:textId="4C420C90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peca[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'codigo'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] =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'%03d'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% codigo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preenche com zeros a esquerda do número para manter o padrão de três dígitos</w:t>
            </w:r>
          </w:p>
          <w:p w:rsidRPr="0005040A" w:rsidR="00D05CCE" w:rsidP="3C9C113A" w:rsidRDefault="0005040A" w14:paraId="2219AE53" w14:textId="7DDC0E28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peca[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'nome'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] =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'Digite o nome da peça: 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D05CCE" w:rsidP="3C9C113A" w:rsidRDefault="0005040A" w14:paraId="3FB62091" w14:textId="4DC3414F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peca[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'fabricante'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] =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'Digite o fabricante da peça: 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D05CCE" w:rsidP="3C9C113A" w:rsidRDefault="0005040A" w14:paraId="5FAD87D2" w14:textId="03BABA71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peca[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'valor'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] =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'Digite o valor (R$) da peça: 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D05CCE" w:rsidP="3C9C113A" w:rsidRDefault="0005040A" w14:paraId="19F57082" w14:textId="4C395E53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estoque.append(peca)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adiciona o dicionário 'peca' sempre ao final da lista 'estoque''</w:t>
            </w:r>
          </w:p>
          <w:p w:rsidRPr="0005040A" w:rsidR="00D05CCE" w:rsidP="3C9C113A" w:rsidRDefault="0005040A" w14:paraId="3884B06E" w14:textId="6D437144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'Peça cadastrada'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D05CCE" w:rsidP="3C9C113A" w:rsidRDefault="0005040A" w14:paraId="37C9D29D" w14:textId="48D7E128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'O código desta peça é: 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peca[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'codigo'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])</w:t>
            </w:r>
          </w:p>
          <w:p w:rsidRPr="0005040A" w:rsidR="00D05CCE" w:rsidP="3C9C113A" w:rsidRDefault="0005040A" w14:paraId="624C8B8B" w14:textId="3A150B35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</w:p>
          <w:p w:rsidRPr="0005040A" w:rsidR="00D05CCE" w:rsidP="3C9C113A" w:rsidRDefault="0005040A" w14:paraId="6C4824F1" w14:textId="10B4EC9E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FF"/>
                <w:sz w:val="21"/>
                <w:szCs w:val="21"/>
                <w:lang w:val="pt-BR"/>
              </w:rPr>
              <w:t>def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consultarPeca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():</w:t>
            </w:r>
          </w:p>
          <w:p w:rsidRPr="0005040A" w:rsidR="00D05CCE" w:rsidP="3C9C113A" w:rsidRDefault="0005040A" w14:paraId="38C4074A" w14:textId="766BA22D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while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FF"/>
                <w:sz w:val="21"/>
                <w:szCs w:val="21"/>
                <w:lang w:val="pt-BR"/>
              </w:rPr>
              <w:t>True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D05CCE" w:rsidP="3C9C113A" w:rsidRDefault="0005040A" w14:paraId="2D79A9A6" w14:textId="19E93FAC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try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D05CCE" w:rsidP="3C9C113A" w:rsidRDefault="0005040A" w14:paraId="3A7199B1" w14:textId="505018AD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'Escolha o tipo de consulta: 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D05CCE" w:rsidP="3C9C113A" w:rsidRDefault="0005040A" w14:paraId="4233AA5B" w14:textId="5DCCF1C1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'1 - Todas as peças'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D05CCE" w:rsidP="3C9C113A" w:rsidRDefault="0005040A" w14:paraId="39633616" w14:textId="5B73B5BA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'2 - Código da peça'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D05CCE" w:rsidP="3C9C113A" w:rsidRDefault="0005040A" w14:paraId="5A4BE033" w14:textId="72BDCBA5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'3 - Peça por frabricante'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D05CCE" w:rsidP="3C9C113A" w:rsidRDefault="0005040A" w14:paraId="69097005" w14:textId="16410F80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'4 - Retornar'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D05CCE" w:rsidP="3C9C113A" w:rsidRDefault="0005040A" w14:paraId="14713A80" w14:textId="66089037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</w:p>
          <w:p w:rsidRPr="0005040A" w:rsidR="00D05CCE" w:rsidP="3C9C113A" w:rsidRDefault="0005040A" w14:paraId="4DF5FA1F" w14:textId="56704052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opcaoEscolhida =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257693"/>
                <w:sz w:val="21"/>
                <w:szCs w:val="21"/>
                <w:lang w:val="pt-BR"/>
              </w:rPr>
              <w:t>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())</w:t>
            </w:r>
          </w:p>
          <w:p w:rsidRPr="0005040A" w:rsidR="00D05CCE" w:rsidP="3C9C113A" w:rsidRDefault="0005040A" w14:paraId="3DA22D24" w14:textId="70AD4262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</w:p>
          <w:p w:rsidRPr="0005040A" w:rsidR="00D05CCE" w:rsidP="3C9C113A" w:rsidRDefault="0005040A" w14:paraId="269EC737" w14:textId="388BA37E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if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opcaoEscolhida ==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D05CCE" w:rsidP="3C9C113A" w:rsidRDefault="0005040A" w14:paraId="7040799A" w14:textId="3E406267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for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i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FF"/>
                <w:sz w:val="21"/>
                <w:szCs w:val="21"/>
                <w:lang w:val="pt-BR"/>
              </w:rPr>
              <w:t>in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estoque:</w:t>
            </w:r>
          </w:p>
          <w:p w:rsidRPr="0005040A" w:rsidR="00D05CCE" w:rsidP="3C9C113A" w:rsidRDefault="0005040A" w14:paraId="69075451" w14:textId="002978F7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'i' recebe cada dicionário presente em 'estoque'</w:t>
            </w:r>
          </w:p>
          <w:p w:rsidRPr="0005040A" w:rsidR="00D05CCE" w:rsidP="3C9C113A" w:rsidRDefault="0005040A" w14:paraId="31458C7F" w14:textId="6C8CA5A8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'-'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*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15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D05CCE" w:rsidP="3C9C113A" w:rsidRDefault="0005040A" w14:paraId="4F2EE125" w14:textId="6A8F793D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for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j, k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FF"/>
                <w:sz w:val="21"/>
                <w:szCs w:val="21"/>
                <w:lang w:val="pt-BR"/>
              </w:rPr>
              <w:t>in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i.items():</w:t>
            </w:r>
          </w:p>
          <w:p w:rsidRPr="0005040A" w:rsidR="00D05CCE" w:rsidP="3C9C113A" w:rsidRDefault="0005040A" w14:paraId="4A0EAE1C" w14:textId="00E985D4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j e k recebe respectivamente chave e valor presente em cada dicionário</w:t>
            </w:r>
          </w:p>
          <w:p w:rsidRPr="0005040A" w:rsidR="00D05CCE" w:rsidP="3C9C113A" w:rsidRDefault="0005040A" w14:paraId="61EE7246" w14:textId="186ADD4A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(j +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 : 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k)</w:t>
            </w:r>
          </w:p>
          <w:p w:rsidRPr="0005040A" w:rsidR="00D05CCE" w:rsidP="3C9C113A" w:rsidRDefault="0005040A" w14:paraId="5573266E" w14:textId="11ED8B94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opcaoEscolhida ==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2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D05CCE" w:rsidP="3C9C113A" w:rsidRDefault="0005040A" w14:paraId="2F6B8848" w14:textId="21B96943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codigo =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257693"/>
                <w:sz w:val="21"/>
                <w:szCs w:val="21"/>
                <w:lang w:val="pt-BR"/>
              </w:rPr>
              <w:t>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'Insira o código da peça para consulta: 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))</w:t>
            </w:r>
          </w:p>
          <w:p w:rsidRPr="0005040A" w:rsidR="00D05CCE" w:rsidP="3C9C113A" w:rsidRDefault="0005040A" w14:paraId="6CBBA103" w14:textId="35F36ABA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pecaEncontrada =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0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recebe o valor 1 se a peça for encontrada</w:t>
            </w:r>
          </w:p>
          <w:p w:rsidRPr="0005040A" w:rsidR="00D05CCE" w:rsidP="3C9C113A" w:rsidRDefault="0005040A" w14:paraId="0A1B7A10" w14:textId="7237B376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for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i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FF"/>
                <w:sz w:val="21"/>
                <w:szCs w:val="21"/>
                <w:lang w:val="pt-BR"/>
              </w:rPr>
              <w:t>in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estoque:</w:t>
            </w:r>
          </w:p>
          <w:p w:rsidRPr="0005040A" w:rsidR="00D05CCE" w:rsidP="3C9C113A" w:rsidRDefault="0005040A" w14:paraId="2CE8EB54" w14:textId="642A7A6B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if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257693"/>
                <w:sz w:val="21"/>
                <w:szCs w:val="21"/>
                <w:lang w:val="pt-BR"/>
              </w:rPr>
              <w:t>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(i[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'codigo'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]) == codigo:</w:t>
            </w:r>
          </w:p>
          <w:p w:rsidRPr="0005040A" w:rsidR="00D05CCE" w:rsidP="3C9C113A" w:rsidRDefault="0005040A" w14:paraId="5E60875A" w14:textId="5F78674D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consulta todos os dicionários presentes no estoque e faz o print da peça com o código indicado</w:t>
            </w:r>
          </w:p>
          <w:p w:rsidRPr="0005040A" w:rsidR="00D05CCE" w:rsidP="3C9C113A" w:rsidRDefault="0005040A" w14:paraId="098BFDB7" w14:textId="4A46A403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    pecaEncontrada =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</w:t>
            </w:r>
          </w:p>
          <w:p w:rsidRPr="0005040A" w:rsidR="00D05CCE" w:rsidP="3C9C113A" w:rsidRDefault="0005040A" w14:paraId="2D998836" w14:textId="0EBDD87E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for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j, k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FF"/>
                <w:sz w:val="21"/>
                <w:szCs w:val="21"/>
                <w:lang w:val="pt-BR"/>
              </w:rPr>
              <w:t>in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i.items():</w:t>
            </w:r>
          </w:p>
          <w:p w:rsidRPr="0005040A" w:rsidR="00D05CCE" w:rsidP="3C9C113A" w:rsidRDefault="0005040A" w14:paraId="20046756" w14:textId="114FC188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(j +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 : 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k)</w:t>
            </w:r>
          </w:p>
          <w:p w:rsidRPr="0005040A" w:rsidR="00D05CCE" w:rsidP="3C9C113A" w:rsidRDefault="0005040A" w14:paraId="06A68AD7" w14:textId="00728341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if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pecaEncontrada ==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0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D05CCE" w:rsidP="3C9C113A" w:rsidRDefault="0005040A" w14:paraId="51DB7F23" w14:textId="7636B46F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'Peça não encontrada'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D05CCE" w:rsidP="3C9C113A" w:rsidRDefault="0005040A" w14:paraId="42DC7632" w14:textId="087249AD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  </w:t>
            </w:r>
          </w:p>
          <w:p w:rsidRPr="0005040A" w:rsidR="00D05CCE" w:rsidP="3C9C113A" w:rsidRDefault="0005040A" w14:paraId="58BA99A5" w14:textId="0C9F3D35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opcaoEscolhida ==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3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D05CCE" w:rsidP="3C9C113A" w:rsidRDefault="0005040A" w14:paraId="1A79385D" w14:textId="76BA0E83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fabricante =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'Insira o fabricante da peça para consulta: 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D05CCE" w:rsidP="3C9C113A" w:rsidRDefault="0005040A" w14:paraId="6BCBC657" w14:textId="457D0DE4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for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i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FF"/>
                <w:sz w:val="21"/>
                <w:szCs w:val="21"/>
                <w:lang w:val="pt-BR"/>
              </w:rPr>
              <w:t>in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estoque:</w:t>
            </w:r>
          </w:p>
          <w:p w:rsidRPr="0005040A" w:rsidR="00D05CCE" w:rsidP="3C9C113A" w:rsidRDefault="0005040A" w14:paraId="37AA81C2" w14:textId="2E7CC0CE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converte a string em letras minúsculas para facilitar a busca pelo fabricante</w:t>
            </w:r>
          </w:p>
          <w:p w:rsidRPr="0005040A" w:rsidR="00D05CCE" w:rsidP="3C9C113A" w:rsidRDefault="0005040A" w14:paraId="690EB8AE" w14:textId="74F7571F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if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(i[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'fabricante'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]).lower() == (fabricante).lower():</w:t>
            </w:r>
          </w:p>
          <w:p w:rsidRPr="0005040A" w:rsidR="00D05CCE" w:rsidP="3C9C113A" w:rsidRDefault="0005040A" w14:paraId="20E41A83" w14:textId="56E1CF15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'-'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*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15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D05CCE" w:rsidP="3C9C113A" w:rsidRDefault="0005040A" w14:paraId="7329C8D3" w14:textId="02EFC0E0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for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j, k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FF"/>
                <w:sz w:val="21"/>
                <w:szCs w:val="21"/>
                <w:lang w:val="pt-BR"/>
              </w:rPr>
              <w:t>in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i.items():</w:t>
            </w:r>
          </w:p>
          <w:p w:rsidRPr="0005040A" w:rsidR="00D05CCE" w:rsidP="3C9C113A" w:rsidRDefault="0005040A" w14:paraId="3AB11EE0" w14:textId="675E1455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(j +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 : 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+ k)</w:t>
            </w:r>
          </w:p>
          <w:p w:rsidRPr="0005040A" w:rsidR="00D05CCE" w:rsidP="3C9C113A" w:rsidRDefault="0005040A" w14:paraId="14451E6A" w14:textId="43D1C783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else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D05CCE" w:rsidP="3C9C113A" w:rsidRDefault="0005040A" w14:paraId="1B4F504E" w14:textId="668E4CDE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'Peça não encontrada'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D05CCE" w:rsidP="3C9C113A" w:rsidRDefault="0005040A" w14:paraId="37CA66EB" w14:textId="6370C95B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opcaoEscolhida ==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4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D05CCE" w:rsidP="3C9C113A" w:rsidRDefault="0005040A" w14:paraId="7DE140C0" w14:textId="3721D599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break</w:t>
            </w:r>
          </w:p>
          <w:p w:rsidRPr="0005040A" w:rsidR="00D05CCE" w:rsidP="3C9C113A" w:rsidRDefault="0005040A" w14:paraId="3071EA48" w14:textId="78BA6A7C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except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D05CCE" w:rsidP="3C9C113A" w:rsidRDefault="0005040A" w14:paraId="69FC2067" w14:textId="1FF286A7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continue</w:t>
            </w:r>
          </w:p>
          <w:p w:rsidRPr="0005040A" w:rsidR="00D05CCE" w:rsidP="3C9C113A" w:rsidRDefault="0005040A" w14:paraId="5FCC073A" w14:textId="08698B49">
            <w:pPr>
              <w:spacing w:line="285" w:lineRule="exact"/>
              <w:ind/>
              <w:jc w:val="left"/>
            </w:pPr>
            <w:r>
              <w:br/>
            </w:r>
          </w:p>
          <w:p w:rsidRPr="0005040A" w:rsidR="00D05CCE" w:rsidP="3C9C113A" w:rsidRDefault="0005040A" w14:paraId="1C66929A" w14:textId="5B119CAC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FF"/>
                <w:sz w:val="21"/>
                <w:szCs w:val="21"/>
                <w:lang w:val="pt-BR"/>
              </w:rPr>
              <w:t>def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removerPeca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():</w:t>
            </w:r>
          </w:p>
          <w:p w:rsidRPr="0005040A" w:rsidR="00D05CCE" w:rsidP="3C9C113A" w:rsidRDefault="0005040A" w14:paraId="25783030" w14:textId="512BB6C8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pecaRemover =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257693"/>
                <w:sz w:val="21"/>
                <w:szCs w:val="21"/>
                <w:lang w:val="pt-BR"/>
              </w:rPr>
              <w:t>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'Digite o código da peça que deseja remover: 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))</w:t>
            </w:r>
          </w:p>
          <w:p w:rsidRPr="0005040A" w:rsidR="00D05CCE" w:rsidP="3C9C113A" w:rsidRDefault="0005040A" w14:paraId="523E16B9" w14:textId="57BC2A35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for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i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FF"/>
                <w:sz w:val="21"/>
                <w:szCs w:val="21"/>
                <w:lang w:val="pt-BR"/>
              </w:rPr>
              <w:t>in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estoque:</w:t>
            </w:r>
          </w:p>
          <w:p w:rsidRPr="0005040A" w:rsidR="00D05CCE" w:rsidP="3C9C113A" w:rsidRDefault="0005040A" w14:paraId="5EEC69D8" w14:textId="36A07C13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if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257693"/>
                <w:sz w:val="21"/>
                <w:szCs w:val="21"/>
                <w:lang w:val="pt-BR"/>
              </w:rPr>
              <w:t>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(i[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'codigo'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]) == pecaRemover:</w:t>
            </w:r>
          </w:p>
          <w:p w:rsidRPr="0005040A" w:rsidR="00D05CCE" w:rsidP="3C9C113A" w:rsidRDefault="0005040A" w14:paraId="713F66B8" w14:textId="11B0FEE0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estoque.remove(i)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deleta o dicionário da lista</w:t>
            </w:r>
          </w:p>
          <w:p w:rsidRPr="0005040A" w:rsidR="00D05CCE" w:rsidP="3C9C113A" w:rsidRDefault="0005040A" w14:paraId="1DCF2A17" w14:textId="7FA0CACF">
            <w:pPr>
              <w:spacing w:line="285" w:lineRule="exact"/>
              <w:ind/>
              <w:jc w:val="left"/>
            </w:pPr>
            <w:r>
              <w:br/>
            </w:r>
          </w:p>
          <w:p w:rsidRPr="0005040A" w:rsidR="00D05CCE" w:rsidP="3C9C113A" w:rsidRDefault="0005040A" w14:paraId="7F7DF861" w14:textId="3297D1AF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while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FF"/>
                <w:sz w:val="21"/>
                <w:szCs w:val="21"/>
                <w:lang w:val="pt-BR"/>
              </w:rPr>
              <w:t>True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D05CCE" w:rsidP="3C9C113A" w:rsidRDefault="0005040A" w14:paraId="164D6C22" w14:textId="324330D2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try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D05CCE" w:rsidP="3C9C113A" w:rsidRDefault="0005040A" w14:paraId="1499E053" w14:textId="35A8A825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'Escolha a opção desejada: 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D05CCE" w:rsidP="3C9C113A" w:rsidRDefault="0005040A" w14:paraId="5D2ADBD6" w14:textId="25E26C9A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'1 - Cadastrar peças'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D05CCE" w:rsidP="3C9C113A" w:rsidRDefault="0005040A" w14:paraId="5D6CAA80" w14:textId="2C7C45C2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'2 - Consultar peças'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D05CCE" w:rsidP="3C9C113A" w:rsidRDefault="0005040A" w14:paraId="25960229" w14:textId="35A506B0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'3 - Remover peças'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D05CCE" w:rsidP="3C9C113A" w:rsidRDefault="0005040A" w14:paraId="17D6EF1C" w14:textId="08EF2DA3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'4 - Sair'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D05CCE" w:rsidP="3C9C113A" w:rsidRDefault="0005040A" w14:paraId="52DD49CD" w14:textId="4328695C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</w:p>
          <w:p w:rsidRPr="0005040A" w:rsidR="00D05CCE" w:rsidP="3C9C113A" w:rsidRDefault="0005040A" w14:paraId="073BBF0A" w14:textId="205BC368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opcaoEscolhida =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257693"/>
                <w:sz w:val="21"/>
                <w:szCs w:val="21"/>
                <w:lang w:val="pt-BR"/>
              </w:rPr>
              <w:t>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input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())</w:t>
            </w:r>
          </w:p>
          <w:p w:rsidRPr="0005040A" w:rsidR="00D05CCE" w:rsidP="3C9C113A" w:rsidRDefault="0005040A" w14:paraId="1744A10A" w14:textId="4CAAD4C4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</w:p>
          <w:p w:rsidRPr="0005040A" w:rsidR="00D05CCE" w:rsidP="3C9C113A" w:rsidRDefault="0005040A" w14:paraId="32BB931B" w14:textId="1EC5DA0C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</w:p>
          <w:p w:rsidRPr="0005040A" w:rsidR="00D05CCE" w:rsidP="3C9C113A" w:rsidRDefault="0005040A" w14:paraId="1BCB11BE" w14:textId="75D99AAF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if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opcaoEscolhida ==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D05CCE" w:rsidP="3C9C113A" w:rsidRDefault="0005040A" w14:paraId="5F1E3626" w14:textId="2536FF9E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codigo =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len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(estoque)</w:t>
            </w:r>
          </w:p>
          <w:p w:rsidRPr="0005040A" w:rsidR="00D05CCE" w:rsidP="3C9C113A" w:rsidRDefault="0005040A" w14:paraId="2ABB5515" w14:textId="24CACC2C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determina o código da peça com base na quantidade itens no estoque</w:t>
            </w:r>
          </w:p>
          <w:p w:rsidRPr="0005040A" w:rsidR="00D05CCE" w:rsidP="3C9C113A" w:rsidRDefault="0005040A" w14:paraId="006F1AF6" w14:textId="0D3918B7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cadastrarPeca(codigo +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1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)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'+ 1' impede o cadastro com o código 000</w:t>
            </w:r>
          </w:p>
          <w:p w:rsidRPr="0005040A" w:rsidR="00D05CCE" w:rsidP="3C9C113A" w:rsidRDefault="0005040A" w14:paraId="2280724B" w14:textId="7D835780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continue</w:t>
            </w:r>
          </w:p>
          <w:p w:rsidRPr="0005040A" w:rsidR="00D05CCE" w:rsidP="3C9C113A" w:rsidRDefault="0005040A" w14:paraId="62DFB5F9" w14:textId="65FD8A85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opcaoEscolhida ==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2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D05CCE" w:rsidP="3C9C113A" w:rsidRDefault="0005040A" w14:paraId="18E04A30" w14:textId="192C9CF1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consultarPeca()</w:t>
            </w:r>
          </w:p>
          <w:p w:rsidRPr="0005040A" w:rsidR="00D05CCE" w:rsidP="3C9C113A" w:rsidRDefault="0005040A" w14:paraId="4D932A3C" w14:textId="7AB120C4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continue</w:t>
            </w:r>
          </w:p>
          <w:p w:rsidRPr="0005040A" w:rsidR="00D05CCE" w:rsidP="3C9C113A" w:rsidRDefault="0005040A" w14:paraId="37C2B473" w14:textId="60D17DB4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opcaoEscolhida ==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3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D05CCE" w:rsidP="3C9C113A" w:rsidRDefault="0005040A" w14:paraId="44257B2D" w14:textId="503CBFD9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removerPeca()</w:t>
            </w:r>
          </w:p>
          <w:p w:rsidRPr="0005040A" w:rsidR="00D05CCE" w:rsidP="3C9C113A" w:rsidRDefault="0005040A" w14:paraId="195C1180" w14:textId="3DC686AF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continue</w:t>
            </w:r>
          </w:p>
          <w:p w:rsidRPr="0005040A" w:rsidR="00D05CCE" w:rsidP="3C9C113A" w:rsidRDefault="0005040A" w14:paraId="5C2E07C5" w14:textId="7A5E5863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elif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opcaoEscolhida ==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98156"/>
                <w:sz w:val="21"/>
                <w:szCs w:val="21"/>
                <w:lang w:val="pt-BR"/>
              </w:rPr>
              <w:t>4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D05CCE" w:rsidP="3C9C113A" w:rsidRDefault="0005040A" w14:paraId="7DC03E6D" w14:textId="02E0C6D9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break</w:t>
            </w:r>
          </w:p>
          <w:p w:rsidRPr="0005040A" w:rsidR="00D05CCE" w:rsidP="3C9C113A" w:rsidRDefault="0005040A" w14:paraId="61D5F160" w14:textId="5079F0A9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else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D05CCE" w:rsidP="3C9C113A" w:rsidRDefault="0005040A" w14:paraId="023F3C13" w14:textId="54F455A1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caso um valor numérico não válido for digitado</w:t>
            </w:r>
          </w:p>
          <w:p w:rsidRPr="0005040A" w:rsidR="00D05CCE" w:rsidP="3C9C113A" w:rsidRDefault="0005040A" w14:paraId="532CE8FC" w14:textId="05696A98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'Escolha uma opção válida'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D05CCE" w:rsidP="3C9C113A" w:rsidRDefault="0005040A" w14:paraId="52AC9E00" w14:textId="62AB56F3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continue</w:t>
            </w:r>
          </w:p>
          <w:p w:rsidRPr="0005040A" w:rsidR="00D05CCE" w:rsidP="3C9C113A" w:rsidRDefault="0005040A" w14:paraId="1452352C" w14:textId="1360A5AC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except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:</w:t>
            </w:r>
          </w:p>
          <w:p w:rsidRPr="0005040A" w:rsidR="00D05CCE" w:rsidP="3C9C113A" w:rsidRDefault="0005040A" w14:paraId="3AD57F04" w14:textId="4B94F615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8000"/>
                <w:sz w:val="21"/>
                <w:szCs w:val="21"/>
                <w:lang w:val="pt-BR"/>
              </w:rPr>
              <w:t># caso  um valor não numérico for digitado</w:t>
            </w:r>
          </w:p>
          <w:p w:rsidRPr="0005040A" w:rsidR="00D05CCE" w:rsidP="3C9C113A" w:rsidRDefault="0005040A" w14:paraId="785743B5" w14:textId="42B8AED5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795E26"/>
                <w:sz w:val="21"/>
                <w:szCs w:val="21"/>
                <w:lang w:val="pt-BR"/>
              </w:rPr>
              <w:t>print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(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31515"/>
                <w:sz w:val="21"/>
                <w:szCs w:val="21"/>
                <w:lang w:val="pt-BR"/>
              </w:rPr>
              <w:t>'Escolha um valor numérico válido'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)</w:t>
            </w:r>
          </w:p>
          <w:p w:rsidRPr="0005040A" w:rsidR="00D05CCE" w:rsidP="3C9C113A" w:rsidRDefault="0005040A" w14:paraId="701960A9" w14:textId="078E56FD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continue</w:t>
            </w:r>
          </w:p>
          <w:p w:rsidRPr="0005040A" w:rsidR="00D05CCE" w:rsidP="3C9C113A" w:rsidRDefault="0005040A" w14:paraId="72998607" w14:textId="14CB4073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</w:p>
          <w:p w:rsidRPr="0005040A" w:rsidR="00D05CCE" w:rsidP="3C9C113A" w:rsidRDefault="0005040A" w14:paraId="15EAF898" w14:textId="337735CE">
            <w:pPr>
              <w:spacing w:line="285" w:lineRule="exact"/>
              <w:ind/>
              <w:jc w:val="left"/>
            </w:pP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 </w:t>
            </w:r>
            <w:r w:rsidRPr="3C9C113A" w:rsidR="0D58B8FB">
              <w:rPr>
                <w:rFonts w:ascii="Arial" w:hAnsi="Arial" w:eastAsia="Arial" w:cs="Arial"/>
                <w:b w:val="0"/>
                <w:bCs w:val="0"/>
                <w:noProof w:val="0"/>
                <w:color w:val="AF00DB"/>
                <w:sz w:val="21"/>
                <w:szCs w:val="21"/>
                <w:lang w:val="pt-BR"/>
              </w:rPr>
              <w:t>break</w:t>
            </w:r>
          </w:p>
          <w:p w:rsidRPr="0005040A" w:rsidR="00D05CCE" w:rsidP="3C9C113A" w:rsidRDefault="0005040A" w14:paraId="1A188F45" w14:textId="013C5F68">
            <w:pPr>
              <w:spacing w:line="285" w:lineRule="exact"/>
              <w:ind/>
              <w:jc w:val="left"/>
            </w:pPr>
            <w:r>
              <w:br/>
            </w:r>
          </w:p>
          <w:p w:rsidRPr="0005040A" w:rsidR="00D05CCE" w:rsidP="3C9C113A" w:rsidRDefault="0005040A" w14:paraId="11A2C282" w14:textId="7B65F70B">
            <w:pPr>
              <w:pStyle w:val="Normal"/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</w:p>
        </w:tc>
      </w:tr>
    </w:tbl>
    <w:p w:rsidR="00D05CCE" w:rsidP="00D05CCE" w:rsidRDefault="00D05CCE" w14:paraId="0045C9D0" w14:textId="77777777">
      <w:pPr>
        <w:ind w:firstLine="0"/>
      </w:pPr>
    </w:p>
    <w:tbl>
      <w:tblPr>
        <w:tblStyle w:val="Tabelacomgrade"/>
        <w:tblW w:w="0" w:type="auto"/>
        <w:tblBorders>
          <w:top w:val="single" w:color="113162" w:sz="12" w:space="0"/>
          <w:left w:val="single" w:color="113162" w:sz="12" w:space="0"/>
          <w:bottom w:val="single" w:color="113162" w:sz="12" w:space="0"/>
          <w:right w:val="single" w:color="113162" w:sz="12" w:space="0"/>
          <w:insideH w:val="single" w:color="113162" w:sz="12" w:space="0"/>
          <w:insideV w:val="single" w:color="113162" w:sz="12" w:space="0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:rsidTr="3C9C113A" w14:paraId="2EAD17CD" w14:textId="77777777">
        <w:tc>
          <w:tcPr>
            <w:tcW w:w="9716" w:type="dxa"/>
            <w:tcMar/>
          </w:tcPr>
          <w:p w:rsidR="00D05CCE" w:rsidP="009C1484" w:rsidRDefault="00D05CCE" w14:paraId="105BD954" w14:textId="2C4D140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Pr="0005276B" w:rsidR="00CB7CF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Pr="0005276B" w:rsidR="00CB7CF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D05CCE" w:rsidTr="3C9C113A" w14:paraId="08E4E206" w14:textId="77777777">
        <w:tc>
          <w:tcPr>
            <w:tcW w:w="9716" w:type="dxa"/>
            <w:tcMar/>
          </w:tcPr>
          <w:p w:rsidRPr="001E7CAB" w:rsidR="00AD5E0F" w:rsidP="3C9C113A" w:rsidRDefault="00AF1419" w14:paraId="71C9C2DD" w14:textId="18FF75F4">
            <w:pPr>
              <w:pStyle w:val="Normal"/>
              <w:ind w:firstLine="0"/>
              <w:jc w:val="left"/>
            </w:pPr>
            <w:r w:rsidR="572BA346">
              <w:drawing>
                <wp:inline wp14:editId="05392AFA" wp14:anchorId="148018A1">
                  <wp:extent cx="4171950" cy="4572000"/>
                  <wp:effectExtent l="0" t="0" r="0" b="0"/>
                  <wp:docPr id="21097779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33b4b589e8f4b3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E7CAB" w:rsidR="00AD5E0F" w:rsidP="3C9C113A" w:rsidRDefault="00AF1419" w14:paraId="16D06E42" w14:textId="4451D273">
            <w:pPr>
              <w:ind/>
              <w:jc w:val="center"/>
              <w:rPr>
                <w:b w:val="1"/>
                <w:bCs w:val="1"/>
                <w:noProof/>
                <w:color w:val="1F3864" w:themeColor="accent5" w:themeTint="FF" w:themeShade="80"/>
                <w:sz w:val="24"/>
                <w:szCs w:val="24"/>
              </w:rPr>
            </w:pPr>
            <w:r w:rsidRPr="3C9C113A" w:rsidR="572BA346">
              <w:rPr>
                <w:b w:val="1"/>
                <w:bCs w:val="1"/>
                <w:noProof/>
                <w:color w:val="1F3864" w:themeColor="accent5" w:themeTint="FF" w:themeShade="80"/>
                <w:sz w:val="24"/>
                <w:szCs w:val="24"/>
              </w:rPr>
              <w:t>Figura 1: Cadastro de três peças com duas do mesmo fabricante.</w:t>
            </w:r>
          </w:p>
          <w:p w:rsidRPr="001E7CAB" w:rsidR="00AD5E0F" w:rsidP="3C9C113A" w:rsidRDefault="00AF1419" w14:paraId="72D8DFDC" w14:textId="13C30393">
            <w:pPr>
              <w:pStyle w:val="Normal"/>
              <w:ind w:firstLine="0"/>
              <w:rPr>
                <w:b w:val="1"/>
                <w:bCs w:val="1"/>
                <w:noProof/>
                <w:color w:val="1F3864" w:themeColor="accent5" w:themeTint="FF" w:themeShade="80"/>
                <w:sz w:val="24"/>
                <w:szCs w:val="24"/>
              </w:rPr>
            </w:pPr>
            <w:r w:rsidR="3343AE20">
              <w:drawing>
                <wp:inline wp14:editId="29A13D20" wp14:anchorId="0B3F45A3">
                  <wp:extent cx="3629025" cy="4572000"/>
                  <wp:effectExtent l="0" t="0" r="0" b="0"/>
                  <wp:docPr id="17178194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7fe7e75757b4d9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E7CAB" w:rsidR="00AD5E0F" w:rsidP="3C9C113A" w:rsidRDefault="00AF1419" w14:paraId="0399E2C8" w14:textId="31712B23">
            <w:pPr>
              <w:ind w:firstLine="0"/>
              <w:jc w:val="center"/>
              <w:rPr>
                <w:b w:val="1"/>
                <w:bCs w:val="1"/>
                <w:color w:val="1F3864" w:themeColor="accent5" w:themeTint="FF" w:themeShade="80"/>
                <w:sz w:val="24"/>
                <w:szCs w:val="24"/>
              </w:rPr>
            </w:pPr>
            <w:r w:rsidRPr="3C9C113A" w:rsidR="3343AE20">
              <w:rPr>
                <w:b w:val="1"/>
                <w:bCs w:val="1"/>
                <w:color w:val="1F3864" w:themeColor="accent5" w:themeTint="FF" w:themeShade="80"/>
                <w:sz w:val="24"/>
                <w:szCs w:val="24"/>
              </w:rPr>
              <w:t>Figura 2: Consulta de todas as peças.</w:t>
            </w:r>
          </w:p>
          <w:p w:rsidRPr="001E7CAB" w:rsidR="00AD5E0F" w:rsidP="3C9C113A" w:rsidRDefault="00AF1419" w14:paraId="2CE1726C" w14:textId="265A7691">
            <w:pPr>
              <w:pStyle w:val="Normal"/>
              <w:ind w:firstLine="0"/>
              <w:jc w:val="left"/>
            </w:pPr>
            <w:r w:rsidR="4B58A1A8">
              <w:drawing>
                <wp:inline wp14:editId="470643FC" wp14:anchorId="49FE72EA">
                  <wp:extent cx="3657600" cy="2886075"/>
                  <wp:effectExtent l="0" t="0" r="0" b="0"/>
                  <wp:docPr id="18511112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080244e3a314e5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E7CAB" w:rsidR="00AD5E0F" w:rsidP="3C9C113A" w:rsidRDefault="00AF1419" w14:paraId="53D901B1" w14:textId="0A2C21C1">
            <w:pPr>
              <w:ind w:firstLine="0"/>
              <w:jc w:val="center"/>
              <w:rPr>
                <w:b w:val="1"/>
                <w:bCs w:val="1"/>
                <w:color w:val="1F3864" w:themeColor="accent5" w:themeTint="FF" w:themeShade="80"/>
                <w:sz w:val="24"/>
                <w:szCs w:val="24"/>
              </w:rPr>
            </w:pPr>
            <w:r w:rsidRPr="3C9C113A" w:rsidR="4B58A1A8">
              <w:rPr>
                <w:b w:val="1"/>
                <w:bCs w:val="1"/>
                <w:color w:val="1F3864" w:themeColor="accent5" w:themeTint="FF" w:themeShade="80"/>
                <w:sz w:val="24"/>
                <w:szCs w:val="24"/>
              </w:rPr>
              <w:t>Figura 3: Consulta por código.</w:t>
            </w:r>
          </w:p>
          <w:p w:rsidRPr="001E7CAB" w:rsidR="00AD5E0F" w:rsidP="3C9C113A" w:rsidRDefault="00AF1419" w14:paraId="67A57883" w14:textId="1872B638">
            <w:pPr>
              <w:pStyle w:val="Normal"/>
              <w:ind w:firstLine="0"/>
              <w:jc w:val="left"/>
            </w:pPr>
            <w:r w:rsidR="3420E95D">
              <w:drawing>
                <wp:inline wp14:editId="10D87001" wp14:anchorId="34B42B40">
                  <wp:extent cx="4286250" cy="4048125"/>
                  <wp:effectExtent l="0" t="0" r="0" b="0"/>
                  <wp:docPr id="10249191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fc17986d00041d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04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E7CAB" w:rsidR="00AD5E0F" w:rsidP="3C9C113A" w:rsidRDefault="00AF1419" w14:paraId="7A9224BC" w14:textId="55B08442">
            <w:pPr>
              <w:ind w:firstLine="0"/>
              <w:jc w:val="center"/>
              <w:rPr>
                <w:b w:val="1"/>
                <w:bCs w:val="1"/>
                <w:color w:val="1F3864" w:themeColor="accent5" w:themeTint="FF" w:themeShade="80"/>
                <w:sz w:val="24"/>
                <w:szCs w:val="24"/>
              </w:rPr>
            </w:pPr>
            <w:r w:rsidRPr="3C9C113A" w:rsidR="3420E95D">
              <w:rPr>
                <w:b w:val="1"/>
                <w:bCs w:val="1"/>
                <w:color w:val="1F3864" w:themeColor="accent5" w:themeTint="FF" w:themeShade="80"/>
                <w:sz w:val="24"/>
                <w:szCs w:val="24"/>
              </w:rPr>
              <w:t>Figura 4: Consulta por Fabricante</w:t>
            </w:r>
          </w:p>
          <w:p w:rsidRPr="001E7CAB" w:rsidR="00AD5E0F" w:rsidP="3C9C113A" w:rsidRDefault="00AF1419" w14:paraId="65C50485" w14:textId="75481417">
            <w:pPr>
              <w:pStyle w:val="Normal"/>
              <w:ind w:firstLine="0"/>
              <w:jc w:val="left"/>
            </w:pPr>
            <w:r w:rsidR="6F16271D">
              <w:drawing>
                <wp:inline wp14:editId="4697B513" wp14:anchorId="747A4E16">
                  <wp:extent cx="3552825" cy="4572000"/>
                  <wp:effectExtent l="0" t="0" r="0" b="0"/>
                  <wp:docPr id="13024871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feb3b0f100b4f0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E7CAB" w:rsidR="00AD5E0F" w:rsidP="3C9C113A" w:rsidRDefault="00AF1419" w14:paraId="4176E2BA" w14:textId="04719FA2">
            <w:pPr>
              <w:pStyle w:val="Normal"/>
              <w:ind w:firstLine="0"/>
              <w:jc w:val="center"/>
              <w:rPr>
                <w:b w:val="1"/>
                <w:bCs w:val="1"/>
                <w:color w:val="1F3864" w:themeColor="accent5" w:themeTint="FF" w:themeShade="80"/>
                <w:sz w:val="24"/>
                <w:szCs w:val="24"/>
              </w:rPr>
            </w:pPr>
            <w:r w:rsidRPr="3C9C113A" w:rsidR="6F16271D">
              <w:rPr>
                <w:b w:val="1"/>
                <w:bCs w:val="1"/>
                <w:color w:val="1F3864" w:themeColor="accent5" w:themeTint="FF" w:themeShade="80"/>
                <w:sz w:val="24"/>
                <w:szCs w:val="24"/>
              </w:rPr>
              <w:t>Figura 5: Remoção de peça do cadastro e consulta de todas as peças.</w:t>
            </w:r>
          </w:p>
        </w:tc>
      </w:tr>
    </w:tbl>
    <w:p w:rsidR="00D05CCE" w:rsidP="00D05CCE" w:rsidRDefault="00D05CCE" w14:paraId="4FBFBB99" w14:textId="302685EF">
      <w:pPr>
        <w:ind w:firstLine="0"/>
      </w:pPr>
    </w:p>
    <w:sectPr w:rsidR="00D05CCE" w:rsidSect="0011171E">
      <w:headerReference w:type="default" r:id="rId18"/>
      <w:footerReference w:type="default" r:id="rId19"/>
      <w:pgSz w:w="11906" w:h="16838" w:orient="portrait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4945" w:rsidP="00B5761D" w:rsidRDefault="00674945" w14:paraId="57EBC8F5" w14:textId="77777777">
      <w:r>
        <w:separator/>
      </w:r>
    </w:p>
    <w:p w:rsidR="00674945" w:rsidP="00B5761D" w:rsidRDefault="00674945" w14:paraId="0B89407D" w14:textId="77777777"/>
    <w:p w:rsidR="00674945" w:rsidP="00B5761D" w:rsidRDefault="00674945" w14:paraId="2B7BBAF3" w14:textId="77777777"/>
  </w:endnote>
  <w:endnote w:type="continuationSeparator" w:id="0">
    <w:p w:rsidR="00674945" w:rsidP="00B5761D" w:rsidRDefault="00674945" w14:paraId="0EB40C81" w14:textId="77777777">
      <w:r>
        <w:continuationSeparator/>
      </w:r>
    </w:p>
    <w:p w:rsidR="00674945" w:rsidP="00B5761D" w:rsidRDefault="00674945" w14:paraId="2C506EAE" w14:textId="77777777"/>
    <w:p w:rsidR="00674945" w:rsidP="00B5761D" w:rsidRDefault="00674945" w14:paraId="24B2DD6F" w14:textId="77777777"/>
  </w:endnote>
  <w:endnote w:type="continuationNotice" w:id="1">
    <w:p w:rsidR="00674945" w:rsidRDefault="00674945" w14:paraId="10FB6549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:rsidR="009B17A9" w:rsidP="00D2799E" w:rsidRDefault="009B17A9" w14:paraId="5EEEC14D" w14:textId="773D9400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110" coordsize="21600,21600" o:spt="110" path="m10800,l,10800,10800,21600,21600,10800xe" w14:anchorId="556E06F5">
                  <v:stroke joinstyle="miter"/>
                  <v:path textboxrect="5400,5400,16200,16200" gradientshapeok="t" o:connecttype="rect"/>
                </v:shapetype>
                <v:shape id="Fluxograma: Decisão 41" style="position:absolute;margin-left:-.2pt;margin-top:-7.6pt;width:485.9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113162" strokecolor="#113162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>
                  <w10:wrap type="square"/>
                </v:shape>
              </w:pict>
            </mc:Fallback>
          </mc:AlternateContent>
        </w:r>
      </w:p>
      <w:p w:rsidRPr="00D2799E" w:rsidR="009B17A9" w:rsidP="00D2799E" w:rsidRDefault="009B17A9" w14:paraId="087A91AD" w14:textId="15FAB45B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:rsidRPr="00955E07" w:rsidR="009B17A9" w:rsidP="005C35CA" w:rsidRDefault="009B17A9" w14:paraId="4AC759CF" w14:textId="1CF32997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4945" w:rsidP="00B5761D" w:rsidRDefault="00674945" w14:paraId="32D2059F" w14:textId="77777777">
      <w:r>
        <w:separator/>
      </w:r>
    </w:p>
    <w:p w:rsidR="00674945" w:rsidP="00B5761D" w:rsidRDefault="00674945" w14:paraId="3E2E766F" w14:textId="77777777"/>
    <w:p w:rsidR="00674945" w:rsidP="00B5761D" w:rsidRDefault="00674945" w14:paraId="178259B7" w14:textId="77777777"/>
  </w:footnote>
  <w:footnote w:type="continuationSeparator" w:id="0">
    <w:p w:rsidR="00674945" w:rsidP="00B5761D" w:rsidRDefault="00674945" w14:paraId="096DDE83" w14:textId="77777777">
      <w:r>
        <w:continuationSeparator/>
      </w:r>
    </w:p>
    <w:p w:rsidR="00674945" w:rsidP="00B5761D" w:rsidRDefault="00674945" w14:paraId="56FDED47" w14:textId="77777777"/>
    <w:p w:rsidR="00674945" w:rsidP="00B5761D" w:rsidRDefault="00674945" w14:paraId="6684A4A4" w14:textId="77777777"/>
  </w:footnote>
  <w:footnote w:type="continuationNotice" w:id="1">
    <w:p w:rsidR="00674945" w:rsidRDefault="00674945" w14:paraId="5171C59F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B17A9" w:rsidP="007B06F8" w:rsidRDefault="009B17A9" w14:paraId="71538076" w14:textId="497EC81F">
    <w:pPr>
      <w:pStyle w:val="CabealhodoSumrio"/>
    </w:pPr>
    <w:r>
      <w:rPr>
        <w:noProof/>
      </w:rPr>
      <w:drawing>
        <wp:anchor distT="0" distB="0" distL="114300" distR="114300" simplePos="0" relativeHeight="25164032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0D05">
      <w:t>Caderno de Respostas</w:t>
    </w:r>
    <w:r>
      <w:t xml:space="preserve"> d</w:t>
    </w:r>
    <w:r w:rsidR="006F0D05">
      <w:t>a</w:t>
    </w:r>
    <w:r>
      <w:t xml:space="preserve"> Atividade Prática de </w:t>
    </w:r>
    <w:r w:rsidR="00EF7082">
      <w:t>Lógica de Programação e Algoritmos.</w:t>
    </w:r>
  </w:p>
  <w:p w:rsidR="009B17A9" w:rsidP="00947280" w:rsidRDefault="009B17A9" w14:paraId="2449EB30" w14:textId="01FF279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16" style="position:absolute;margin-left:.5pt;margin-top:6.7pt;width:485.45pt;height:3.5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5a607" stroked="f" strokeweight="1pt" w14:anchorId="67C484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252"/>
    <w:multiLevelType w:val="hybridMultilevel"/>
    <w:tmpl w:val="DD00E3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B43464"/>
    <w:multiLevelType w:val="hybridMultilevel"/>
    <w:tmpl w:val="F9B0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1">
      <w:start w:val="1"/>
      <w:numFmt w:val="decimal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E574B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85140F2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4906256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465700">
    <w:abstractNumId w:val="0"/>
  </w:num>
  <w:num w:numId="2" w16cid:durableId="1256784913">
    <w:abstractNumId w:val="2"/>
  </w:num>
  <w:num w:numId="3" w16cid:durableId="1123305403">
    <w:abstractNumId w:val="4"/>
  </w:num>
  <w:num w:numId="4" w16cid:durableId="59837121">
    <w:abstractNumId w:val="3"/>
  </w:num>
  <w:num w:numId="5" w16cid:durableId="21759452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trackRevisions w:val="false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943"/>
    <w:rsid w:val="00000E59"/>
    <w:rsid w:val="00000EC3"/>
    <w:rsid w:val="0000143C"/>
    <w:rsid w:val="00002A30"/>
    <w:rsid w:val="00002B60"/>
    <w:rsid w:val="00002E07"/>
    <w:rsid w:val="00002FD5"/>
    <w:rsid w:val="00003606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16740"/>
    <w:rsid w:val="00020016"/>
    <w:rsid w:val="00022100"/>
    <w:rsid w:val="00022E78"/>
    <w:rsid w:val="00025E5E"/>
    <w:rsid w:val="0002665B"/>
    <w:rsid w:val="000266E3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2480"/>
    <w:rsid w:val="0004321A"/>
    <w:rsid w:val="000457F7"/>
    <w:rsid w:val="00045FF3"/>
    <w:rsid w:val="00046C87"/>
    <w:rsid w:val="000479C1"/>
    <w:rsid w:val="0005040A"/>
    <w:rsid w:val="00050CC4"/>
    <w:rsid w:val="00052394"/>
    <w:rsid w:val="0005276B"/>
    <w:rsid w:val="0005307D"/>
    <w:rsid w:val="00054080"/>
    <w:rsid w:val="000548CB"/>
    <w:rsid w:val="00055E82"/>
    <w:rsid w:val="00056244"/>
    <w:rsid w:val="0005682D"/>
    <w:rsid w:val="00057000"/>
    <w:rsid w:val="000604B3"/>
    <w:rsid w:val="0006452B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4F5"/>
    <w:rsid w:val="000815CC"/>
    <w:rsid w:val="000816FC"/>
    <w:rsid w:val="00082010"/>
    <w:rsid w:val="00082A10"/>
    <w:rsid w:val="00085A46"/>
    <w:rsid w:val="00085A92"/>
    <w:rsid w:val="00085B3C"/>
    <w:rsid w:val="00087278"/>
    <w:rsid w:val="00087861"/>
    <w:rsid w:val="00090AF7"/>
    <w:rsid w:val="00091221"/>
    <w:rsid w:val="00093299"/>
    <w:rsid w:val="000932A1"/>
    <w:rsid w:val="000933DD"/>
    <w:rsid w:val="0009455B"/>
    <w:rsid w:val="0009650A"/>
    <w:rsid w:val="00096AAF"/>
    <w:rsid w:val="00097691"/>
    <w:rsid w:val="00097996"/>
    <w:rsid w:val="000A13AF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2DA"/>
    <w:rsid w:val="000B05B3"/>
    <w:rsid w:val="000B22A8"/>
    <w:rsid w:val="000B2CFD"/>
    <w:rsid w:val="000B34F6"/>
    <w:rsid w:val="000B40CF"/>
    <w:rsid w:val="000B4F8D"/>
    <w:rsid w:val="000B543C"/>
    <w:rsid w:val="000B73B2"/>
    <w:rsid w:val="000B760D"/>
    <w:rsid w:val="000B76A6"/>
    <w:rsid w:val="000B7E6E"/>
    <w:rsid w:val="000C0DEC"/>
    <w:rsid w:val="000C1795"/>
    <w:rsid w:val="000C2C41"/>
    <w:rsid w:val="000C332D"/>
    <w:rsid w:val="000C332F"/>
    <w:rsid w:val="000C6A6D"/>
    <w:rsid w:val="000C6B2C"/>
    <w:rsid w:val="000C754F"/>
    <w:rsid w:val="000C75FC"/>
    <w:rsid w:val="000D0A61"/>
    <w:rsid w:val="000D0DC5"/>
    <w:rsid w:val="000D13C3"/>
    <w:rsid w:val="000D1427"/>
    <w:rsid w:val="000D1DDA"/>
    <w:rsid w:val="000D2464"/>
    <w:rsid w:val="000D285F"/>
    <w:rsid w:val="000D28BC"/>
    <w:rsid w:val="000D29F7"/>
    <w:rsid w:val="000D34DE"/>
    <w:rsid w:val="000D37AD"/>
    <w:rsid w:val="000D3FE1"/>
    <w:rsid w:val="000D4784"/>
    <w:rsid w:val="000D48CE"/>
    <w:rsid w:val="000D4E5E"/>
    <w:rsid w:val="000D53F3"/>
    <w:rsid w:val="000D5D97"/>
    <w:rsid w:val="000D6586"/>
    <w:rsid w:val="000D7178"/>
    <w:rsid w:val="000D75F9"/>
    <w:rsid w:val="000E03AB"/>
    <w:rsid w:val="000E19B5"/>
    <w:rsid w:val="000E22E6"/>
    <w:rsid w:val="000E313C"/>
    <w:rsid w:val="000E4B75"/>
    <w:rsid w:val="000E57A8"/>
    <w:rsid w:val="000E5E27"/>
    <w:rsid w:val="000E61AE"/>
    <w:rsid w:val="000E64F3"/>
    <w:rsid w:val="000E6593"/>
    <w:rsid w:val="000F09BC"/>
    <w:rsid w:val="000F16EF"/>
    <w:rsid w:val="000F1855"/>
    <w:rsid w:val="000F19B4"/>
    <w:rsid w:val="000F1FBA"/>
    <w:rsid w:val="000F274D"/>
    <w:rsid w:val="000F41F9"/>
    <w:rsid w:val="000F45D1"/>
    <w:rsid w:val="000F6AC4"/>
    <w:rsid w:val="000F6B7B"/>
    <w:rsid w:val="000F6D6D"/>
    <w:rsid w:val="000F6DDA"/>
    <w:rsid w:val="000F71CA"/>
    <w:rsid w:val="001000E1"/>
    <w:rsid w:val="00100429"/>
    <w:rsid w:val="00100D7C"/>
    <w:rsid w:val="001012F6"/>
    <w:rsid w:val="001026DD"/>
    <w:rsid w:val="00103486"/>
    <w:rsid w:val="001039AF"/>
    <w:rsid w:val="00105B62"/>
    <w:rsid w:val="001063AF"/>
    <w:rsid w:val="00106B1D"/>
    <w:rsid w:val="0010753D"/>
    <w:rsid w:val="0011171E"/>
    <w:rsid w:val="001129BE"/>
    <w:rsid w:val="00113263"/>
    <w:rsid w:val="00113353"/>
    <w:rsid w:val="00113435"/>
    <w:rsid w:val="00113633"/>
    <w:rsid w:val="00114202"/>
    <w:rsid w:val="00114E6F"/>
    <w:rsid w:val="001159DF"/>
    <w:rsid w:val="00117A92"/>
    <w:rsid w:val="00117FDE"/>
    <w:rsid w:val="0012034E"/>
    <w:rsid w:val="00121EEA"/>
    <w:rsid w:val="00123122"/>
    <w:rsid w:val="001234A2"/>
    <w:rsid w:val="00123794"/>
    <w:rsid w:val="00123988"/>
    <w:rsid w:val="00123996"/>
    <w:rsid w:val="00124907"/>
    <w:rsid w:val="001252DB"/>
    <w:rsid w:val="00127B88"/>
    <w:rsid w:val="00127C1D"/>
    <w:rsid w:val="00132366"/>
    <w:rsid w:val="001337CC"/>
    <w:rsid w:val="001348B4"/>
    <w:rsid w:val="00135268"/>
    <w:rsid w:val="001354E4"/>
    <w:rsid w:val="00135ACE"/>
    <w:rsid w:val="0013732A"/>
    <w:rsid w:val="00137463"/>
    <w:rsid w:val="00137A1A"/>
    <w:rsid w:val="001406A0"/>
    <w:rsid w:val="00141363"/>
    <w:rsid w:val="00141AAB"/>
    <w:rsid w:val="00142418"/>
    <w:rsid w:val="00143378"/>
    <w:rsid w:val="00143CA6"/>
    <w:rsid w:val="00145747"/>
    <w:rsid w:val="0014675A"/>
    <w:rsid w:val="00146B12"/>
    <w:rsid w:val="00150524"/>
    <w:rsid w:val="00150E93"/>
    <w:rsid w:val="00153241"/>
    <w:rsid w:val="0015386A"/>
    <w:rsid w:val="00153A01"/>
    <w:rsid w:val="00154578"/>
    <w:rsid w:val="0015516D"/>
    <w:rsid w:val="00155ACF"/>
    <w:rsid w:val="00156E7A"/>
    <w:rsid w:val="001570BA"/>
    <w:rsid w:val="00157909"/>
    <w:rsid w:val="00157FA0"/>
    <w:rsid w:val="00160F97"/>
    <w:rsid w:val="00161920"/>
    <w:rsid w:val="001633C8"/>
    <w:rsid w:val="001642E8"/>
    <w:rsid w:val="00164C54"/>
    <w:rsid w:val="001661D9"/>
    <w:rsid w:val="0016655A"/>
    <w:rsid w:val="00166D57"/>
    <w:rsid w:val="0016716F"/>
    <w:rsid w:val="00167553"/>
    <w:rsid w:val="00170C6E"/>
    <w:rsid w:val="001711C6"/>
    <w:rsid w:val="00171394"/>
    <w:rsid w:val="00172824"/>
    <w:rsid w:val="00174593"/>
    <w:rsid w:val="0017527D"/>
    <w:rsid w:val="00175AC9"/>
    <w:rsid w:val="001760E7"/>
    <w:rsid w:val="00176B4C"/>
    <w:rsid w:val="00180B22"/>
    <w:rsid w:val="00180BBB"/>
    <w:rsid w:val="00181595"/>
    <w:rsid w:val="00181BA3"/>
    <w:rsid w:val="00181D80"/>
    <w:rsid w:val="00183AD5"/>
    <w:rsid w:val="00183E02"/>
    <w:rsid w:val="00184447"/>
    <w:rsid w:val="00184876"/>
    <w:rsid w:val="00185577"/>
    <w:rsid w:val="00186534"/>
    <w:rsid w:val="00186D1D"/>
    <w:rsid w:val="00190949"/>
    <w:rsid w:val="00190ABE"/>
    <w:rsid w:val="00190AF7"/>
    <w:rsid w:val="001914B0"/>
    <w:rsid w:val="00191DB2"/>
    <w:rsid w:val="00193079"/>
    <w:rsid w:val="00193343"/>
    <w:rsid w:val="00194839"/>
    <w:rsid w:val="00194C02"/>
    <w:rsid w:val="00194CAB"/>
    <w:rsid w:val="00196C70"/>
    <w:rsid w:val="001977CD"/>
    <w:rsid w:val="0019781C"/>
    <w:rsid w:val="00197998"/>
    <w:rsid w:val="00197CB9"/>
    <w:rsid w:val="001A0CC5"/>
    <w:rsid w:val="001A2EBC"/>
    <w:rsid w:val="001A3D53"/>
    <w:rsid w:val="001A43DB"/>
    <w:rsid w:val="001A43F4"/>
    <w:rsid w:val="001A4D0A"/>
    <w:rsid w:val="001A6B32"/>
    <w:rsid w:val="001A6E74"/>
    <w:rsid w:val="001A721B"/>
    <w:rsid w:val="001A72B4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5D41"/>
    <w:rsid w:val="001B6BBE"/>
    <w:rsid w:val="001B7F79"/>
    <w:rsid w:val="001C0CAA"/>
    <w:rsid w:val="001C140D"/>
    <w:rsid w:val="001C2740"/>
    <w:rsid w:val="001C3531"/>
    <w:rsid w:val="001C4AD7"/>
    <w:rsid w:val="001D1B62"/>
    <w:rsid w:val="001D386C"/>
    <w:rsid w:val="001D4072"/>
    <w:rsid w:val="001D484B"/>
    <w:rsid w:val="001D4E7D"/>
    <w:rsid w:val="001D5ED8"/>
    <w:rsid w:val="001D745E"/>
    <w:rsid w:val="001E0BDB"/>
    <w:rsid w:val="001E1126"/>
    <w:rsid w:val="001E1380"/>
    <w:rsid w:val="001E266D"/>
    <w:rsid w:val="001E345A"/>
    <w:rsid w:val="001E3D5C"/>
    <w:rsid w:val="001E44C4"/>
    <w:rsid w:val="001E4AF5"/>
    <w:rsid w:val="001E4FA4"/>
    <w:rsid w:val="001E65C0"/>
    <w:rsid w:val="001E7CAB"/>
    <w:rsid w:val="001F1B57"/>
    <w:rsid w:val="001F21D7"/>
    <w:rsid w:val="001F220F"/>
    <w:rsid w:val="001F3BCF"/>
    <w:rsid w:val="001F533D"/>
    <w:rsid w:val="001F65BA"/>
    <w:rsid w:val="001F6656"/>
    <w:rsid w:val="001F6A9F"/>
    <w:rsid w:val="001F7025"/>
    <w:rsid w:val="001F7851"/>
    <w:rsid w:val="001F78C9"/>
    <w:rsid w:val="00200303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68F0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2E4"/>
    <w:rsid w:val="002253CA"/>
    <w:rsid w:val="002259C7"/>
    <w:rsid w:val="00226404"/>
    <w:rsid w:val="002269D3"/>
    <w:rsid w:val="0022766E"/>
    <w:rsid w:val="002318B9"/>
    <w:rsid w:val="00231FE4"/>
    <w:rsid w:val="002323F7"/>
    <w:rsid w:val="00233085"/>
    <w:rsid w:val="002340F6"/>
    <w:rsid w:val="002350A6"/>
    <w:rsid w:val="00236192"/>
    <w:rsid w:val="0023637E"/>
    <w:rsid w:val="002366A6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1DCD"/>
    <w:rsid w:val="002521AC"/>
    <w:rsid w:val="0025295E"/>
    <w:rsid w:val="00253D0B"/>
    <w:rsid w:val="00254C5D"/>
    <w:rsid w:val="00255330"/>
    <w:rsid w:val="002553C2"/>
    <w:rsid w:val="0025546F"/>
    <w:rsid w:val="00255498"/>
    <w:rsid w:val="00256552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41B6"/>
    <w:rsid w:val="0026611E"/>
    <w:rsid w:val="00266CE6"/>
    <w:rsid w:val="00267266"/>
    <w:rsid w:val="0027085B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F8F"/>
    <w:rsid w:val="002907BA"/>
    <w:rsid w:val="00291CCB"/>
    <w:rsid w:val="00292724"/>
    <w:rsid w:val="00292C6A"/>
    <w:rsid w:val="00292E5B"/>
    <w:rsid w:val="00293461"/>
    <w:rsid w:val="002934CC"/>
    <w:rsid w:val="002934E9"/>
    <w:rsid w:val="002950FB"/>
    <w:rsid w:val="00295A4C"/>
    <w:rsid w:val="00296D68"/>
    <w:rsid w:val="00297C98"/>
    <w:rsid w:val="002A1051"/>
    <w:rsid w:val="002A1F53"/>
    <w:rsid w:val="002A2421"/>
    <w:rsid w:val="002A2DF1"/>
    <w:rsid w:val="002A3395"/>
    <w:rsid w:val="002A38EB"/>
    <w:rsid w:val="002A3BA5"/>
    <w:rsid w:val="002A3D7A"/>
    <w:rsid w:val="002A5221"/>
    <w:rsid w:val="002A52BD"/>
    <w:rsid w:val="002A5E2B"/>
    <w:rsid w:val="002A6F60"/>
    <w:rsid w:val="002A722D"/>
    <w:rsid w:val="002A76B6"/>
    <w:rsid w:val="002B04EF"/>
    <w:rsid w:val="002B0D72"/>
    <w:rsid w:val="002B0EEF"/>
    <w:rsid w:val="002B16CA"/>
    <w:rsid w:val="002B17C5"/>
    <w:rsid w:val="002B1B2D"/>
    <w:rsid w:val="002B3017"/>
    <w:rsid w:val="002B40B7"/>
    <w:rsid w:val="002B454F"/>
    <w:rsid w:val="002B5796"/>
    <w:rsid w:val="002B61A6"/>
    <w:rsid w:val="002B72BC"/>
    <w:rsid w:val="002C1ECA"/>
    <w:rsid w:val="002C2084"/>
    <w:rsid w:val="002C2457"/>
    <w:rsid w:val="002C28BB"/>
    <w:rsid w:val="002C2E9E"/>
    <w:rsid w:val="002C3875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47"/>
    <w:rsid w:val="002D25AF"/>
    <w:rsid w:val="002D3556"/>
    <w:rsid w:val="002D39C2"/>
    <w:rsid w:val="002D3EA3"/>
    <w:rsid w:val="002D439B"/>
    <w:rsid w:val="002D4A4E"/>
    <w:rsid w:val="002D4DE7"/>
    <w:rsid w:val="002D656A"/>
    <w:rsid w:val="002D6ACC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2DAF"/>
    <w:rsid w:val="002F34FC"/>
    <w:rsid w:val="002F3575"/>
    <w:rsid w:val="002F3ADC"/>
    <w:rsid w:val="002F3CE6"/>
    <w:rsid w:val="002F4331"/>
    <w:rsid w:val="002F561E"/>
    <w:rsid w:val="002F5F3F"/>
    <w:rsid w:val="002F6256"/>
    <w:rsid w:val="002F7875"/>
    <w:rsid w:val="002F7BA8"/>
    <w:rsid w:val="0030016B"/>
    <w:rsid w:val="00300786"/>
    <w:rsid w:val="0030080A"/>
    <w:rsid w:val="00301853"/>
    <w:rsid w:val="0030189E"/>
    <w:rsid w:val="00301CFE"/>
    <w:rsid w:val="0030301D"/>
    <w:rsid w:val="00303F9E"/>
    <w:rsid w:val="00306AE0"/>
    <w:rsid w:val="00306CB5"/>
    <w:rsid w:val="003070E5"/>
    <w:rsid w:val="003079C7"/>
    <w:rsid w:val="00310A72"/>
    <w:rsid w:val="00311A7E"/>
    <w:rsid w:val="00311B16"/>
    <w:rsid w:val="00311D4B"/>
    <w:rsid w:val="00312FB9"/>
    <w:rsid w:val="00313700"/>
    <w:rsid w:val="00313994"/>
    <w:rsid w:val="00313AE4"/>
    <w:rsid w:val="003144C2"/>
    <w:rsid w:val="003146F2"/>
    <w:rsid w:val="00315FC0"/>
    <w:rsid w:val="00316760"/>
    <w:rsid w:val="0031700A"/>
    <w:rsid w:val="003214EE"/>
    <w:rsid w:val="00322538"/>
    <w:rsid w:val="00322990"/>
    <w:rsid w:val="0032344F"/>
    <w:rsid w:val="00323723"/>
    <w:rsid w:val="00323948"/>
    <w:rsid w:val="00325256"/>
    <w:rsid w:val="00326593"/>
    <w:rsid w:val="00327334"/>
    <w:rsid w:val="0032749C"/>
    <w:rsid w:val="00330134"/>
    <w:rsid w:val="0033149E"/>
    <w:rsid w:val="0033290C"/>
    <w:rsid w:val="0033300C"/>
    <w:rsid w:val="00333030"/>
    <w:rsid w:val="00333B96"/>
    <w:rsid w:val="0033434D"/>
    <w:rsid w:val="00334824"/>
    <w:rsid w:val="00334954"/>
    <w:rsid w:val="00335D73"/>
    <w:rsid w:val="003363ED"/>
    <w:rsid w:val="00336AF8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3AF2"/>
    <w:rsid w:val="00354B09"/>
    <w:rsid w:val="00355D07"/>
    <w:rsid w:val="00356142"/>
    <w:rsid w:val="0035636F"/>
    <w:rsid w:val="003577F5"/>
    <w:rsid w:val="00360336"/>
    <w:rsid w:val="00361D4C"/>
    <w:rsid w:val="00362C25"/>
    <w:rsid w:val="00362E33"/>
    <w:rsid w:val="003634D3"/>
    <w:rsid w:val="0036662B"/>
    <w:rsid w:val="00366C12"/>
    <w:rsid w:val="00367A29"/>
    <w:rsid w:val="0037045F"/>
    <w:rsid w:val="00370BCA"/>
    <w:rsid w:val="00371DFD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6B78"/>
    <w:rsid w:val="0038771E"/>
    <w:rsid w:val="00387912"/>
    <w:rsid w:val="003901E2"/>
    <w:rsid w:val="0039063C"/>
    <w:rsid w:val="003935C4"/>
    <w:rsid w:val="003937B6"/>
    <w:rsid w:val="00393DC9"/>
    <w:rsid w:val="00395D9F"/>
    <w:rsid w:val="00396376"/>
    <w:rsid w:val="00396FE5"/>
    <w:rsid w:val="003A0E4A"/>
    <w:rsid w:val="003A1355"/>
    <w:rsid w:val="003A2637"/>
    <w:rsid w:val="003A38FB"/>
    <w:rsid w:val="003A48F1"/>
    <w:rsid w:val="003A53D3"/>
    <w:rsid w:val="003A56C9"/>
    <w:rsid w:val="003A5D6D"/>
    <w:rsid w:val="003A6151"/>
    <w:rsid w:val="003A6272"/>
    <w:rsid w:val="003A6852"/>
    <w:rsid w:val="003A7565"/>
    <w:rsid w:val="003A7762"/>
    <w:rsid w:val="003B1C6B"/>
    <w:rsid w:val="003B2387"/>
    <w:rsid w:val="003B41E7"/>
    <w:rsid w:val="003B538A"/>
    <w:rsid w:val="003B657D"/>
    <w:rsid w:val="003C026A"/>
    <w:rsid w:val="003C20E6"/>
    <w:rsid w:val="003C214B"/>
    <w:rsid w:val="003C27AE"/>
    <w:rsid w:val="003C27C0"/>
    <w:rsid w:val="003C2B45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125A"/>
    <w:rsid w:val="003E22DF"/>
    <w:rsid w:val="003E36ED"/>
    <w:rsid w:val="003E596B"/>
    <w:rsid w:val="003F0A74"/>
    <w:rsid w:val="003F0AA5"/>
    <w:rsid w:val="003F1065"/>
    <w:rsid w:val="003F28AE"/>
    <w:rsid w:val="003F3234"/>
    <w:rsid w:val="003F38EE"/>
    <w:rsid w:val="003F4D2E"/>
    <w:rsid w:val="003F4FA5"/>
    <w:rsid w:val="003F5865"/>
    <w:rsid w:val="003F74BB"/>
    <w:rsid w:val="00403171"/>
    <w:rsid w:val="00403821"/>
    <w:rsid w:val="0040388E"/>
    <w:rsid w:val="004062BE"/>
    <w:rsid w:val="00406D9D"/>
    <w:rsid w:val="00407241"/>
    <w:rsid w:val="0040790C"/>
    <w:rsid w:val="00407D1D"/>
    <w:rsid w:val="00412084"/>
    <w:rsid w:val="0041234E"/>
    <w:rsid w:val="004130C5"/>
    <w:rsid w:val="0041321F"/>
    <w:rsid w:val="004133A4"/>
    <w:rsid w:val="00413783"/>
    <w:rsid w:val="00413BFF"/>
    <w:rsid w:val="004147FD"/>
    <w:rsid w:val="0041619F"/>
    <w:rsid w:val="004161A5"/>
    <w:rsid w:val="0041638D"/>
    <w:rsid w:val="00420737"/>
    <w:rsid w:val="00421C6D"/>
    <w:rsid w:val="00422412"/>
    <w:rsid w:val="00422EB1"/>
    <w:rsid w:val="0042355F"/>
    <w:rsid w:val="00424068"/>
    <w:rsid w:val="0042418E"/>
    <w:rsid w:val="00427D10"/>
    <w:rsid w:val="00430CD4"/>
    <w:rsid w:val="00431C98"/>
    <w:rsid w:val="00432CD0"/>
    <w:rsid w:val="004335C2"/>
    <w:rsid w:val="00434124"/>
    <w:rsid w:val="0043471E"/>
    <w:rsid w:val="00434766"/>
    <w:rsid w:val="004356E3"/>
    <w:rsid w:val="00436DAC"/>
    <w:rsid w:val="0044026E"/>
    <w:rsid w:val="00440B87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61A1"/>
    <w:rsid w:val="00446344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64B7"/>
    <w:rsid w:val="00467424"/>
    <w:rsid w:val="004711DC"/>
    <w:rsid w:val="004718EF"/>
    <w:rsid w:val="00473560"/>
    <w:rsid w:val="0047418E"/>
    <w:rsid w:val="00474B46"/>
    <w:rsid w:val="00475744"/>
    <w:rsid w:val="00475A21"/>
    <w:rsid w:val="00476B7E"/>
    <w:rsid w:val="00477E7A"/>
    <w:rsid w:val="0048039D"/>
    <w:rsid w:val="00480470"/>
    <w:rsid w:val="00481997"/>
    <w:rsid w:val="00482899"/>
    <w:rsid w:val="00482A32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3FB9"/>
    <w:rsid w:val="00494B40"/>
    <w:rsid w:val="00497335"/>
    <w:rsid w:val="004977A3"/>
    <w:rsid w:val="004A10AB"/>
    <w:rsid w:val="004A3F3E"/>
    <w:rsid w:val="004A4AB6"/>
    <w:rsid w:val="004A5DFF"/>
    <w:rsid w:val="004B07CC"/>
    <w:rsid w:val="004B0BDA"/>
    <w:rsid w:val="004B14D4"/>
    <w:rsid w:val="004B1951"/>
    <w:rsid w:val="004B3AC8"/>
    <w:rsid w:val="004B5B69"/>
    <w:rsid w:val="004B6381"/>
    <w:rsid w:val="004B717D"/>
    <w:rsid w:val="004B7286"/>
    <w:rsid w:val="004B75AF"/>
    <w:rsid w:val="004B7650"/>
    <w:rsid w:val="004C2F60"/>
    <w:rsid w:val="004C3364"/>
    <w:rsid w:val="004C494F"/>
    <w:rsid w:val="004C556A"/>
    <w:rsid w:val="004C6538"/>
    <w:rsid w:val="004C76B0"/>
    <w:rsid w:val="004C7954"/>
    <w:rsid w:val="004D0611"/>
    <w:rsid w:val="004D1588"/>
    <w:rsid w:val="004D15B5"/>
    <w:rsid w:val="004D2D1D"/>
    <w:rsid w:val="004D3D43"/>
    <w:rsid w:val="004D50DC"/>
    <w:rsid w:val="004D59E0"/>
    <w:rsid w:val="004D6076"/>
    <w:rsid w:val="004E083E"/>
    <w:rsid w:val="004E0943"/>
    <w:rsid w:val="004E0EBF"/>
    <w:rsid w:val="004E10AE"/>
    <w:rsid w:val="004E1B05"/>
    <w:rsid w:val="004E1C14"/>
    <w:rsid w:val="004E1FAC"/>
    <w:rsid w:val="004E20A1"/>
    <w:rsid w:val="004E38C4"/>
    <w:rsid w:val="004E4DAE"/>
    <w:rsid w:val="004E52D3"/>
    <w:rsid w:val="004E5433"/>
    <w:rsid w:val="004E7027"/>
    <w:rsid w:val="004E76DF"/>
    <w:rsid w:val="004F0E61"/>
    <w:rsid w:val="004F34E0"/>
    <w:rsid w:val="004F453E"/>
    <w:rsid w:val="004F4557"/>
    <w:rsid w:val="004F5878"/>
    <w:rsid w:val="004F5E07"/>
    <w:rsid w:val="004F6098"/>
    <w:rsid w:val="004F64CC"/>
    <w:rsid w:val="004F696F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6BCF"/>
    <w:rsid w:val="005074BA"/>
    <w:rsid w:val="005076E9"/>
    <w:rsid w:val="005079AE"/>
    <w:rsid w:val="00510947"/>
    <w:rsid w:val="0051187A"/>
    <w:rsid w:val="005123AA"/>
    <w:rsid w:val="0051294E"/>
    <w:rsid w:val="005137A6"/>
    <w:rsid w:val="00513ACD"/>
    <w:rsid w:val="00514E5E"/>
    <w:rsid w:val="00515B6B"/>
    <w:rsid w:val="005171AC"/>
    <w:rsid w:val="0052042A"/>
    <w:rsid w:val="00521272"/>
    <w:rsid w:val="005219E0"/>
    <w:rsid w:val="00521F57"/>
    <w:rsid w:val="00522934"/>
    <w:rsid w:val="005231F6"/>
    <w:rsid w:val="00525111"/>
    <w:rsid w:val="00525845"/>
    <w:rsid w:val="00525E20"/>
    <w:rsid w:val="00527747"/>
    <w:rsid w:val="00530AB3"/>
    <w:rsid w:val="005318AE"/>
    <w:rsid w:val="00531D68"/>
    <w:rsid w:val="00532220"/>
    <w:rsid w:val="005337C2"/>
    <w:rsid w:val="00533B85"/>
    <w:rsid w:val="00534372"/>
    <w:rsid w:val="005346F3"/>
    <w:rsid w:val="005354C1"/>
    <w:rsid w:val="0053637C"/>
    <w:rsid w:val="005422AF"/>
    <w:rsid w:val="00543EAE"/>
    <w:rsid w:val="0054440B"/>
    <w:rsid w:val="0054749C"/>
    <w:rsid w:val="005503F8"/>
    <w:rsid w:val="00550A45"/>
    <w:rsid w:val="00554E54"/>
    <w:rsid w:val="0055560A"/>
    <w:rsid w:val="00555B0E"/>
    <w:rsid w:val="00555E0C"/>
    <w:rsid w:val="00556142"/>
    <w:rsid w:val="00557E34"/>
    <w:rsid w:val="005601FF"/>
    <w:rsid w:val="005610DE"/>
    <w:rsid w:val="0056149A"/>
    <w:rsid w:val="005625E2"/>
    <w:rsid w:val="005643C8"/>
    <w:rsid w:val="00564A30"/>
    <w:rsid w:val="005652CE"/>
    <w:rsid w:val="00565D03"/>
    <w:rsid w:val="00565F93"/>
    <w:rsid w:val="00565FD5"/>
    <w:rsid w:val="005676B5"/>
    <w:rsid w:val="00567FE0"/>
    <w:rsid w:val="00570815"/>
    <w:rsid w:val="005714C4"/>
    <w:rsid w:val="00573301"/>
    <w:rsid w:val="00573B8F"/>
    <w:rsid w:val="00574380"/>
    <w:rsid w:val="00574B3E"/>
    <w:rsid w:val="00574F5F"/>
    <w:rsid w:val="00575A35"/>
    <w:rsid w:val="00575DFD"/>
    <w:rsid w:val="00575F92"/>
    <w:rsid w:val="00575FB1"/>
    <w:rsid w:val="00577889"/>
    <w:rsid w:val="005801C1"/>
    <w:rsid w:val="0058035B"/>
    <w:rsid w:val="00581DB3"/>
    <w:rsid w:val="00582F46"/>
    <w:rsid w:val="00583591"/>
    <w:rsid w:val="005836C6"/>
    <w:rsid w:val="0058410B"/>
    <w:rsid w:val="005841E4"/>
    <w:rsid w:val="00590830"/>
    <w:rsid w:val="005912DA"/>
    <w:rsid w:val="00592917"/>
    <w:rsid w:val="00592B56"/>
    <w:rsid w:val="00593A3C"/>
    <w:rsid w:val="00593DAD"/>
    <w:rsid w:val="0059441C"/>
    <w:rsid w:val="00594444"/>
    <w:rsid w:val="005949B0"/>
    <w:rsid w:val="005955C2"/>
    <w:rsid w:val="005966F0"/>
    <w:rsid w:val="00596B82"/>
    <w:rsid w:val="00596FE5"/>
    <w:rsid w:val="00597463"/>
    <w:rsid w:val="005A0F2A"/>
    <w:rsid w:val="005A1192"/>
    <w:rsid w:val="005A21D0"/>
    <w:rsid w:val="005A4DE7"/>
    <w:rsid w:val="005A551C"/>
    <w:rsid w:val="005A67B9"/>
    <w:rsid w:val="005A68B3"/>
    <w:rsid w:val="005A7A66"/>
    <w:rsid w:val="005A7D93"/>
    <w:rsid w:val="005B03D1"/>
    <w:rsid w:val="005B0526"/>
    <w:rsid w:val="005B18E4"/>
    <w:rsid w:val="005B19A1"/>
    <w:rsid w:val="005B526E"/>
    <w:rsid w:val="005B69CC"/>
    <w:rsid w:val="005B6EC3"/>
    <w:rsid w:val="005C3055"/>
    <w:rsid w:val="005C348E"/>
    <w:rsid w:val="005C35CA"/>
    <w:rsid w:val="005C4654"/>
    <w:rsid w:val="005C4C62"/>
    <w:rsid w:val="005C4DDE"/>
    <w:rsid w:val="005C768A"/>
    <w:rsid w:val="005D11D9"/>
    <w:rsid w:val="005D1642"/>
    <w:rsid w:val="005D2221"/>
    <w:rsid w:val="005D3766"/>
    <w:rsid w:val="005D390E"/>
    <w:rsid w:val="005D4186"/>
    <w:rsid w:val="005D41EC"/>
    <w:rsid w:val="005D477F"/>
    <w:rsid w:val="005D5B63"/>
    <w:rsid w:val="005D6E19"/>
    <w:rsid w:val="005D7B81"/>
    <w:rsid w:val="005D7B8B"/>
    <w:rsid w:val="005E093E"/>
    <w:rsid w:val="005E2EDD"/>
    <w:rsid w:val="005E4E77"/>
    <w:rsid w:val="005E5264"/>
    <w:rsid w:val="005E5C5A"/>
    <w:rsid w:val="005E7097"/>
    <w:rsid w:val="005F027B"/>
    <w:rsid w:val="005F0A45"/>
    <w:rsid w:val="005F1D05"/>
    <w:rsid w:val="005F3343"/>
    <w:rsid w:val="005F35DF"/>
    <w:rsid w:val="005F3EA5"/>
    <w:rsid w:val="005F532A"/>
    <w:rsid w:val="005F60FF"/>
    <w:rsid w:val="005F6781"/>
    <w:rsid w:val="005F6D0E"/>
    <w:rsid w:val="005F6E9D"/>
    <w:rsid w:val="0060192A"/>
    <w:rsid w:val="0060367E"/>
    <w:rsid w:val="00604734"/>
    <w:rsid w:val="0060599C"/>
    <w:rsid w:val="00606979"/>
    <w:rsid w:val="00607ADB"/>
    <w:rsid w:val="00607E62"/>
    <w:rsid w:val="0061004D"/>
    <w:rsid w:val="006102F1"/>
    <w:rsid w:val="00611338"/>
    <w:rsid w:val="00611C72"/>
    <w:rsid w:val="00611CF1"/>
    <w:rsid w:val="00611D56"/>
    <w:rsid w:val="006121AA"/>
    <w:rsid w:val="0061448E"/>
    <w:rsid w:val="006153A5"/>
    <w:rsid w:val="006167AD"/>
    <w:rsid w:val="0061746E"/>
    <w:rsid w:val="006174F9"/>
    <w:rsid w:val="00617D90"/>
    <w:rsid w:val="00620A57"/>
    <w:rsid w:val="00621408"/>
    <w:rsid w:val="0062142B"/>
    <w:rsid w:val="00621B6D"/>
    <w:rsid w:val="006254E3"/>
    <w:rsid w:val="00626881"/>
    <w:rsid w:val="006270EF"/>
    <w:rsid w:val="0063094F"/>
    <w:rsid w:val="006315F3"/>
    <w:rsid w:val="006331AD"/>
    <w:rsid w:val="00633643"/>
    <w:rsid w:val="0063445B"/>
    <w:rsid w:val="00634F96"/>
    <w:rsid w:val="0063528F"/>
    <w:rsid w:val="0063551D"/>
    <w:rsid w:val="006366EA"/>
    <w:rsid w:val="0063701C"/>
    <w:rsid w:val="0063741C"/>
    <w:rsid w:val="00637A97"/>
    <w:rsid w:val="00637BE6"/>
    <w:rsid w:val="00637CA3"/>
    <w:rsid w:val="006402B3"/>
    <w:rsid w:val="0064081D"/>
    <w:rsid w:val="006447CD"/>
    <w:rsid w:val="00644A78"/>
    <w:rsid w:val="00645B5E"/>
    <w:rsid w:val="00645E24"/>
    <w:rsid w:val="00646041"/>
    <w:rsid w:val="00646424"/>
    <w:rsid w:val="0065227F"/>
    <w:rsid w:val="006523CE"/>
    <w:rsid w:val="006540A1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2351"/>
    <w:rsid w:val="006740B7"/>
    <w:rsid w:val="006745EB"/>
    <w:rsid w:val="00674945"/>
    <w:rsid w:val="00675AFF"/>
    <w:rsid w:val="006773A9"/>
    <w:rsid w:val="00680B63"/>
    <w:rsid w:val="00680D35"/>
    <w:rsid w:val="0068137B"/>
    <w:rsid w:val="006818BF"/>
    <w:rsid w:val="006819E0"/>
    <w:rsid w:val="00682D3C"/>
    <w:rsid w:val="00684D86"/>
    <w:rsid w:val="00686DC5"/>
    <w:rsid w:val="0069063B"/>
    <w:rsid w:val="0069085D"/>
    <w:rsid w:val="0069121E"/>
    <w:rsid w:val="0069271B"/>
    <w:rsid w:val="0069331E"/>
    <w:rsid w:val="006938A2"/>
    <w:rsid w:val="0069401C"/>
    <w:rsid w:val="0069431A"/>
    <w:rsid w:val="00694B6D"/>
    <w:rsid w:val="00694EA0"/>
    <w:rsid w:val="00696C90"/>
    <w:rsid w:val="006A0225"/>
    <w:rsid w:val="006A036D"/>
    <w:rsid w:val="006A3812"/>
    <w:rsid w:val="006A403B"/>
    <w:rsid w:val="006A4BCB"/>
    <w:rsid w:val="006A4E85"/>
    <w:rsid w:val="006A538D"/>
    <w:rsid w:val="006A54AA"/>
    <w:rsid w:val="006A5677"/>
    <w:rsid w:val="006A6E31"/>
    <w:rsid w:val="006A6EE9"/>
    <w:rsid w:val="006A6F37"/>
    <w:rsid w:val="006A70FD"/>
    <w:rsid w:val="006A73A3"/>
    <w:rsid w:val="006A7F70"/>
    <w:rsid w:val="006B04BD"/>
    <w:rsid w:val="006B0D77"/>
    <w:rsid w:val="006B1DF1"/>
    <w:rsid w:val="006B2B40"/>
    <w:rsid w:val="006B370B"/>
    <w:rsid w:val="006B388D"/>
    <w:rsid w:val="006B5153"/>
    <w:rsid w:val="006B52A3"/>
    <w:rsid w:val="006B6BE5"/>
    <w:rsid w:val="006B730D"/>
    <w:rsid w:val="006B7B22"/>
    <w:rsid w:val="006C1030"/>
    <w:rsid w:val="006C1C14"/>
    <w:rsid w:val="006C1DBF"/>
    <w:rsid w:val="006C1F0B"/>
    <w:rsid w:val="006C700B"/>
    <w:rsid w:val="006D24D8"/>
    <w:rsid w:val="006D374C"/>
    <w:rsid w:val="006D65B5"/>
    <w:rsid w:val="006D6C64"/>
    <w:rsid w:val="006D7822"/>
    <w:rsid w:val="006D782A"/>
    <w:rsid w:val="006D79B6"/>
    <w:rsid w:val="006E15E7"/>
    <w:rsid w:val="006E1914"/>
    <w:rsid w:val="006E273E"/>
    <w:rsid w:val="006E2791"/>
    <w:rsid w:val="006E2FE9"/>
    <w:rsid w:val="006E3538"/>
    <w:rsid w:val="006E365F"/>
    <w:rsid w:val="006E3B6C"/>
    <w:rsid w:val="006E58A4"/>
    <w:rsid w:val="006E5DF3"/>
    <w:rsid w:val="006E6391"/>
    <w:rsid w:val="006E6F82"/>
    <w:rsid w:val="006E784C"/>
    <w:rsid w:val="006E7A4D"/>
    <w:rsid w:val="006F0D05"/>
    <w:rsid w:val="006F1481"/>
    <w:rsid w:val="006F273A"/>
    <w:rsid w:val="006F2B2B"/>
    <w:rsid w:val="006F2D56"/>
    <w:rsid w:val="006F3CF2"/>
    <w:rsid w:val="006F6680"/>
    <w:rsid w:val="006F712A"/>
    <w:rsid w:val="007001C7"/>
    <w:rsid w:val="00701739"/>
    <w:rsid w:val="00702445"/>
    <w:rsid w:val="007027E1"/>
    <w:rsid w:val="00702DF9"/>
    <w:rsid w:val="007035DF"/>
    <w:rsid w:val="00704C35"/>
    <w:rsid w:val="007056B7"/>
    <w:rsid w:val="00705A65"/>
    <w:rsid w:val="00705D4A"/>
    <w:rsid w:val="00706516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2A81"/>
    <w:rsid w:val="00724A7A"/>
    <w:rsid w:val="00724BDF"/>
    <w:rsid w:val="007252C5"/>
    <w:rsid w:val="00725828"/>
    <w:rsid w:val="00725B26"/>
    <w:rsid w:val="00725CF6"/>
    <w:rsid w:val="00725D94"/>
    <w:rsid w:val="00725E17"/>
    <w:rsid w:val="00726A61"/>
    <w:rsid w:val="00731E4C"/>
    <w:rsid w:val="00732F3A"/>
    <w:rsid w:val="0073388E"/>
    <w:rsid w:val="00734D48"/>
    <w:rsid w:val="0073532B"/>
    <w:rsid w:val="007355D7"/>
    <w:rsid w:val="00736765"/>
    <w:rsid w:val="00736E6E"/>
    <w:rsid w:val="00737EFE"/>
    <w:rsid w:val="00740515"/>
    <w:rsid w:val="00740B66"/>
    <w:rsid w:val="007410FB"/>
    <w:rsid w:val="00741439"/>
    <w:rsid w:val="00741DD7"/>
    <w:rsid w:val="00742113"/>
    <w:rsid w:val="00743168"/>
    <w:rsid w:val="0074373D"/>
    <w:rsid w:val="0074455E"/>
    <w:rsid w:val="00744D40"/>
    <w:rsid w:val="0074618B"/>
    <w:rsid w:val="00750783"/>
    <w:rsid w:val="00750D34"/>
    <w:rsid w:val="00750D54"/>
    <w:rsid w:val="00751844"/>
    <w:rsid w:val="00752C46"/>
    <w:rsid w:val="00755F6A"/>
    <w:rsid w:val="00756BF1"/>
    <w:rsid w:val="0075729B"/>
    <w:rsid w:val="0076007A"/>
    <w:rsid w:val="00760999"/>
    <w:rsid w:val="00762E71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768"/>
    <w:rsid w:val="00777DF5"/>
    <w:rsid w:val="007807D3"/>
    <w:rsid w:val="0078280A"/>
    <w:rsid w:val="00782DF9"/>
    <w:rsid w:val="00783207"/>
    <w:rsid w:val="00784A7B"/>
    <w:rsid w:val="007856B7"/>
    <w:rsid w:val="0078570B"/>
    <w:rsid w:val="00786C0D"/>
    <w:rsid w:val="007902EF"/>
    <w:rsid w:val="007905E0"/>
    <w:rsid w:val="00790A3B"/>
    <w:rsid w:val="0079113B"/>
    <w:rsid w:val="007932DA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2295"/>
    <w:rsid w:val="007A313A"/>
    <w:rsid w:val="007A3B91"/>
    <w:rsid w:val="007A6A6E"/>
    <w:rsid w:val="007A7270"/>
    <w:rsid w:val="007A7CB1"/>
    <w:rsid w:val="007B0648"/>
    <w:rsid w:val="007B06F8"/>
    <w:rsid w:val="007B0FCD"/>
    <w:rsid w:val="007B1608"/>
    <w:rsid w:val="007B253D"/>
    <w:rsid w:val="007B265B"/>
    <w:rsid w:val="007B353A"/>
    <w:rsid w:val="007B3916"/>
    <w:rsid w:val="007B3AF9"/>
    <w:rsid w:val="007B5EFC"/>
    <w:rsid w:val="007B6B9C"/>
    <w:rsid w:val="007C01EA"/>
    <w:rsid w:val="007C6962"/>
    <w:rsid w:val="007D1126"/>
    <w:rsid w:val="007D12AC"/>
    <w:rsid w:val="007D19AB"/>
    <w:rsid w:val="007D24A1"/>
    <w:rsid w:val="007D26E5"/>
    <w:rsid w:val="007D413F"/>
    <w:rsid w:val="007D48EE"/>
    <w:rsid w:val="007D5C13"/>
    <w:rsid w:val="007D6755"/>
    <w:rsid w:val="007D77ED"/>
    <w:rsid w:val="007D7B44"/>
    <w:rsid w:val="007E1BCB"/>
    <w:rsid w:val="007E1F61"/>
    <w:rsid w:val="007E314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360F"/>
    <w:rsid w:val="007F6787"/>
    <w:rsid w:val="007F7C44"/>
    <w:rsid w:val="00800AD7"/>
    <w:rsid w:val="00800E01"/>
    <w:rsid w:val="00803D7C"/>
    <w:rsid w:val="00804E66"/>
    <w:rsid w:val="00805FBF"/>
    <w:rsid w:val="00806781"/>
    <w:rsid w:val="0080780B"/>
    <w:rsid w:val="00807812"/>
    <w:rsid w:val="008079E4"/>
    <w:rsid w:val="00811557"/>
    <w:rsid w:val="00811C75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B14"/>
    <w:rsid w:val="00825C2F"/>
    <w:rsid w:val="0082653E"/>
    <w:rsid w:val="00826D9D"/>
    <w:rsid w:val="00826DA3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D0D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D79"/>
    <w:rsid w:val="00847156"/>
    <w:rsid w:val="0084760D"/>
    <w:rsid w:val="00850194"/>
    <w:rsid w:val="00850B4A"/>
    <w:rsid w:val="00851263"/>
    <w:rsid w:val="00852F33"/>
    <w:rsid w:val="008537E1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471A"/>
    <w:rsid w:val="008655D5"/>
    <w:rsid w:val="00866E90"/>
    <w:rsid w:val="00867FA5"/>
    <w:rsid w:val="00870E35"/>
    <w:rsid w:val="0087128D"/>
    <w:rsid w:val="00871899"/>
    <w:rsid w:val="00872338"/>
    <w:rsid w:val="008745F9"/>
    <w:rsid w:val="00876335"/>
    <w:rsid w:val="008766C3"/>
    <w:rsid w:val="00877509"/>
    <w:rsid w:val="0088030D"/>
    <w:rsid w:val="00880CAE"/>
    <w:rsid w:val="00880EEA"/>
    <w:rsid w:val="00880FA3"/>
    <w:rsid w:val="00881E22"/>
    <w:rsid w:val="0088302C"/>
    <w:rsid w:val="008849BA"/>
    <w:rsid w:val="008858A5"/>
    <w:rsid w:val="00885DB3"/>
    <w:rsid w:val="008866A0"/>
    <w:rsid w:val="00886C26"/>
    <w:rsid w:val="00887381"/>
    <w:rsid w:val="00887971"/>
    <w:rsid w:val="00892AAB"/>
    <w:rsid w:val="008930F1"/>
    <w:rsid w:val="00893332"/>
    <w:rsid w:val="008933BB"/>
    <w:rsid w:val="00894B45"/>
    <w:rsid w:val="0089557C"/>
    <w:rsid w:val="008970A9"/>
    <w:rsid w:val="008A1651"/>
    <w:rsid w:val="008A1D69"/>
    <w:rsid w:val="008A276D"/>
    <w:rsid w:val="008A2770"/>
    <w:rsid w:val="008A2C96"/>
    <w:rsid w:val="008A2DE8"/>
    <w:rsid w:val="008A2E64"/>
    <w:rsid w:val="008A68F4"/>
    <w:rsid w:val="008A6EFB"/>
    <w:rsid w:val="008A71E2"/>
    <w:rsid w:val="008A784B"/>
    <w:rsid w:val="008B02AB"/>
    <w:rsid w:val="008B070E"/>
    <w:rsid w:val="008B08E4"/>
    <w:rsid w:val="008B0C20"/>
    <w:rsid w:val="008B1986"/>
    <w:rsid w:val="008B3CF3"/>
    <w:rsid w:val="008B62B3"/>
    <w:rsid w:val="008B645C"/>
    <w:rsid w:val="008B6F33"/>
    <w:rsid w:val="008B6F8C"/>
    <w:rsid w:val="008B73E9"/>
    <w:rsid w:val="008B7A41"/>
    <w:rsid w:val="008C0869"/>
    <w:rsid w:val="008C0AB7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2BAC"/>
    <w:rsid w:val="008D4EED"/>
    <w:rsid w:val="008D5DFF"/>
    <w:rsid w:val="008D7C4E"/>
    <w:rsid w:val="008E08CB"/>
    <w:rsid w:val="008E154E"/>
    <w:rsid w:val="008E3673"/>
    <w:rsid w:val="008E4569"/>
    <w:rsid w:val="008E4AF9"/>
    <w:rsid w:val="008E5068"/>
    <w:rsid w:val="008E5A13"/>
    <w:rsid w:val="008E6037"/>
    <w:rsid w:val="008E7291"/>
    <w:rsid w:val="008F008C"/>
    <w:rsid w:val="008F008F"/>
    <w:rsid w:val="008F0F01"/>
    <w:rsid w:val="008F1250"/>
    <w:rsid w:val="008F1D97"/>
    <w:rsid w:val="008F2425"/>
    <w:rsid w:val="008F34BB"/>
    <w:rsid w:val="008F40AF"/>
    <w:rsid w:val="008F44ED"/>
    <w:rsid w:val="008F4619"/>
    <w:rsid w:val="008F4A25"/>
    <w:rsid w:val="008F6168"/>
    <w:rsid w:val="009001FF"/>
    <w:rsid w:val="0090066F"/>
    <w:rsid w:val="0090137F"/>
    <w:rsid w:val="00901D7D"/>
    <w:rsid w:val="00902D81"/>
    <w:rsid w:val="00903136"/>
    <w:rsid w:val="00903511"/>
    <w:rsid w:val="0090378A"/>
    <w:rsid w:val="0090435E"/>
    <w:rsid w:val="00906AAE"/>
    <w:rsid w:val="009079F1"/>
    <w:rsid w:val="00907A2B"/>
    <w:rsid w:val="00911183"/>
    <w:rsid w:val="00914546"/>
    <w:rsid w:val="00914E3C"/>
    <w:rsid w:val="0091667C"/>
    <w:rsid w:val="009166B9"/>
    <w:rsid w:val="00917A9E"/>
    <w:rsid w:val="00920434"/>
    <w:rsid w:val="0092047E"/>
    <w:rsid w:val="00920DF9"/>
    <w:rsid w:val="00922F44"/>
    <w:rsid w:val="00923078"/>
    <w:rsid w:val="00924820"/>
    <w:rsid w:val="0092533A"/>
    <w:rsid w:val="009261B1"/>
    <w:rsid w:val="00926532"/>
    <w:rsid w:val="00927BF9"/>
    <w:rsid w:val="00931260"/>
    <w:rsid w:val="00932982"/>
    <w:rsid w:val="0093335A"/>
    <w:rsid w:val="00933D7A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1129"/>
    <w:rsid w:val="0094189E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1339"/>
    <w:rsid w:val="009524B9"/>
    <w:rsid w:val="00952AE0"/>
    <w:rsid w:val="0095379C"/>
    <w:rsid w:val="0095413B"/>
    <w:rsid w:val="009545A5"/>
    <w:rsid w:val="0095467F"/>
    <w:rsid w:val="0095521B"/>
    <w:rsid w:val="00955E07"/>
    <w:rsid w:val="00956B48"/>
    <w:rsid w:val="0095770B"/>
    <w:rsid w:val="009612BA"/>
    <w:rsid w:val="00962401"/>
    <w:rsid w:val="00962900"/>
    <w:rsid w:val="0096351C"/>
    <w:rsid w:val="00964C91"/>
    <w:rsid w:val="0096511F"/>
    <w:rsid w:val="009668A8"/>
    <w:rsid w:val="00966C35"/>
    <w:rsid w:val="00967204"/>
    <w:rsid w:val="00967402"/>
    <w:rsid w:val="00967958"/>
    <w:rsid w:val="00970367"/>
    <w:rsid w:val="009703C7"/>
    <w:rsid w:val="00970A63"/>
    <w:rsid w:val="00970C69"/>
    <w:rsid w:val="00970DEE"/>
    <w:rsid w:val="00971F16"/>
    <w:rsid w:val="00972DBB"/>
    <w:rsid w:val="009732A6"/>
    <w:rsid w:val="00973365"/>
    <w:rsid w:val="0097597E"/>
    <w:rsid w:val="00975FA4"/>
    <w:rsid w:val="00976E21"/>
    <w:rsid w:val="009772B8"/>
    <w:rsid w:val="009800EF"/>
    <w:rsid w:val="00982A31"/>
    <w:rsid w:val="00983EB4"/>
    <w:rsid w:val="00983ECF"/>
    <w:rsid w:val="0098498F"/>
    <w:rsid w:val="0098590D"/>
    <w:rsid w:val="00985C17"/>
    <w:rsid w:val="009934A7"/>
    <w:rsid w:val="00994744"/>
    <w:rsid w:val="00995B83"/>
    <w:rsid w:val="00995E0D"/>
    <w:rsid w:val="00995E88"/>
    <w:rsid w:val="00996721"/>
    <w:rsid w:val="009A02E8"/>
    <w:rsid w:val="009A0EF8"/>
    <w:rsid w:val="009A1C3A"/>
    <w:rsid w:val="009A261E"/>
    <w:rsid w:val="009A645D"/>
    <w:rsid w:val="009A699B"/>
    <w:rsid w:val="009A6A39"/>
    <w:rsid w:val="009B1205"/>
    <w:rsid w:val="009B16B8"/>
    <w:rsid w:val="009B17A9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0C6"/>
    <w:rsid w:val="009C1484"/>
    <w:rsid w:val="009C1BE9"/>
    <w:rsid w:val="009C2180"/>
    <w:rsid w:val="009C22CA"/>
    <w:rsid w:val="009C5277"/>
    <w:rsid w:val="009C5514"/>
    <w:rsid w:val="009C589C"/>
    <w:rsid w:val="009C58CF"/>
    <w:rsid w:val="009C5DF6"/>
    <w:rsid w:val="009C650A"/>
    <w:rsid w:val="009C7837"/>
    <w:rsid w:val="009C7EA5"/>
    <w:rsid w:val="009D0A35"/>
    <w:rsid w:val="009D2064"/>
    <w:rsid w:val="009D226A"/>
    <w:rsid w:val="009D22FD"/>
    <w:rsid w:val="009D32EB"/>
    <w:rsid w:val="009D34AD"/>
    <w:rsid w:val="009D3AFC"/>
    <w:rsid w:val="009D4B3B"/>
    <w:rsid w:val="009D4F3B"/>
    <w:rsid w:val="009D4FE3"/>
    <w:rsid w:val="009D5669"/>
    <w:rsid w:val="009D7195"/>
    <w:rsid w:val="009D7892"/>
    <w:rsid w:val="009D7C1B"/>
    <w:rsid w:val="009D7EEA"/>
    <w:rsid w:val="009E1C07"/>
    <w:rsid w:val="009E5B5D"/>
    <w:rsid w:val="009E6C5A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698F"/>
    <w:rsid w:val="00A0714B"/>
    <w:rsid w:val="00A07CDF"/>
    <w:rsid w:val="00A10872"/>
    <w:rsid w:val="00A10F3A"/>
    <w:rsid w:val="00A13C2D"/>
    <w:rsid w:val="00A15097"/>
    <w:rsid w:val="00A1584A"/>
    <w:rsid w:val="00A15AF9"/>
    <w:rsid w:val="00A163A9"/>
    <w:rsid w:val="00A16432"/>
    <w:rsid w:val="00A16F35"/>
    <w:rsid w:val="00A17062"/>
    <w:rsid w:val="00A20A9B"/>
    <w:rsid w:val="00A20E10"/>
    <w:rsid w:val="00A213C1"/>
    <w:rsid w:val="00A217FF"/>
    <w:rsid w:val="00A21966"/>
    <w:rsid w:val="00A2213E"/>
    <w:rsid w:val="00A23542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CE4"/>
    <w:rsid w:val="00A34E97"/>
    <w:rsid w:val="00A357EC"/>
    <w:rsid w:val="00A357F5"/>
    <w:rsid w:val="00A35B92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0D23"/>
    <w:rsid w:val="00A413F2"/>
    <w:rsid w:val="00A4316E"/>
    <w:rsid w:val="00A43E24"/>
    <w:rsid w:val="00A447D7"/>
    <w:rsid w:val="00A44928"/>
    <w:rsid w:val="00A44F8C"/>
    <w:rsid w:val="00A51CAC"/>
    <w:rsid w:val="00A51D66"/>
    <w:rsid w:val="00A51DE3"/>
    <w:rsid w:val="00A5206B"/>
    <w:rsid w:val="00A523B9"/>
    <w:rsid w:val="00A52AFF"/>
    <w:rsid w:val="00A53D8E"/>
    <w:rsid w:val="00A54FF3"/>
    <w:rsid w:val="00A555D2"/>
    <w:rsid w:val="00A57357"/>
    <w:rsid w:val="00A61C46"/>
    <w:rsid w:val="00A6361C"/>
    <w:rsid w:val="00A6498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223"/>
    <w:rsid w:val="00A729B5"/>
    <w:rsid w:val="00A73947"/>
    <w:rsid w:val="00A73DDF"/>
    <w:rsid w:val="00A74909"/>
    <w:rsid w:val="00A7536E"/>
    <w:rsid w:val="00A7780A"/>
    <w:rsid w:val="00A80491"/>
    <w:rsid w:val="00A808E5"/>
    <w:rsid w:val="00A81072"/>
    <w:rsid w:val="00A810C8"/>
    <w:rsid w:val="00A82900"/>
    <w:rsid w:val="00A82FCE"/>
    <w:rsid w:val="00A8540D"/>
    <w:rsid w:val="00A8660D"/>
    <w:rsid w:val="00A8673C"/>
    <w:rsid w:val="00A86C8A"/>
    <w:rsid w:val="00A86E93"/>
    <w:rsid w:val="00A90F83"/>
    <w:rsid w:val="00A915AB"/>
    <w:rsid w:val="00A9427D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2461"/>
    <w:rsid w:val="00AB30F2"/>
    <w:rsid w:val="00AB32C4"/>
    <w:rsid w:val="00AB3409"/>
    <w:rsid w:val="00AB4347"/>
    <w:rsid w:val="00AB55A0"/>
    <w:rsid w:val="00AB664A"/>
    <w:rsid w:val="00AB6A7B"/>
    <w:rsid w:val="00AB7E55"/>
    <w:rsid w:val="00AC0BAB"/>
    <w:rsid w:val="00AC2257"/>
    <w:rsid w:val="00AC3AE3"/>
    <w:rsid w:val="00AC3BF8"/>
    <w:rsid w:val="00AC4054"/>
    <w:rsid w:val="00AC426F"/>
    <w:rsid w:val="00AC597D"/>
    <w:rsid w:val="00AC60FA"/>
    <w:rsid w:val="00AC7BE4"/>
    <w:rsid w:val="00AC7D22"/>
    <w:rsid w:val="00AD052E"/>
    <w:rsid w:val="00AD07B3"/>
    <w:rsid w:val="00AD0C82"/>
    <w:rsid w:val="00AD1063"/>
    <w:rsid w:val="00AD2069"/>
    <w:rsid w:val="00AD2456"/>
    <w:rsid w:val="00AD2DAA"/>
    <w:rsid w:val="00AD3636"/>
    <w:rsid w:val="00AD5C06"/>
    <w:rsid w:val="00AD5E0F"/>
    <w:rsid w:val="00AE063A"/>
    <w:rsid w:val="00AE15FA"/>
    <w:rsid w:val="00AE196F"/>
    <w:rsid w:val="00AE1D57"/>
    <w:rsid w:val="00AE3EAF"/>
    <w:rsid w:val="00AE414B"/>
    <w:rsid w:val="00AE6406"/>
    <w:rsid w:val="00AE641F"/>
    <w:rsid w:val="00AF03DD"/>
    <w:rsid w:val="00AF1419"/>
    <w:rsid w:val="00AF275D"/>
    <w:rsid w:val="00AF27AE"/>
    <w:rsid w:val="00AF2B40"/>
    <w:rsid w:val="00AF3BF0"/>
    <w:rsid w:val="00AF4928"/>
    <w:rsid w:val="00AF5CEB"/>
    <w:rsid w:val="00AF6311"/>
    <w:rsid w:val="00AF7E45"/>
    <w:rsid w:val="00B0066F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8C4"/>
    <w:rsid w:val="00B16C24"/>
    <w:rsid w:val="00B16EA5"/>
    <w:rsid w:val="00B17759"/>
    <w:rsid w:val="00B17E80"/>
    <w:rsid w:val="00B20CCB"/>
    <w:rsid w:val="00B20D84"/>
    <w:rsid w:val="00B210B4"/>
    <w:rsid w:val="00B211FC"/>
    <w:rsid w:val="00B22189"/>
    <w:rsid w:val="00B22737"/>
    <w:rsid w:val="00B22B9E"/>
    <w:rsid w:val="00B22EC9"/>
    <w:rsid w:val="00B23A9C"/>
    <w:rsid w:val="00B23DCB"/>
    <w:rsid w:val="00B23FBA"/>
    <w:rsid w:val="00B2483A"/>
    <w:rsid w:val="00B269AE"/>
    <w:rsid w:val="00B27656"/>
    <w:rsid w:val="00B31793"/>
    <w:rsid w:val="00B31F70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2A73"/>
    <w:rsid w:val="00B431DC"/>
    <w:rsid w:val="00B453E7"/>
    <w:rsid w:val="00B50AF4"/>
    <w:rsid w:val="00B50C36"/>
    <w:rsid w:val="00B515A3"/>
    <w:rsid w:val="00B515DB"/>
    <w:rsid w:val="00B51959"/>
    <w:rsid w:val="00B52309"/>
    <w:rsid w:val="00B53755"/>
    <w:rsid w:val="00B54019"/>
    <w:rsid w:val="00B543F9"/>
    <w:rsid w:val="00B5485C"/>
    <w:rsid w:val="00B550A2"/>
    <w:rsid w:val="00B56380"/>
    <w:rsid w:val="00B56851"/>
    <w:rsid w:val="00B5761D"/>
    <w:rsid w:val="00B6139D"/>
    <w:rsid w:val="00B626FB"/>
    <w:rsid w:val="00B62E9D"/>
    <w:rsid w:val="00B64C1C"/>
    <w:rsid w:val="00B6550D"/>
    <w:rsid w:val="00B65D7F"/>
    <w:rsid w:val="00B66C9A"/>
    <w:rsid w:val="00B66D8E"/>
    <w:rsid w:val="00B67740"/>
    <w:rsid w:val="00B7001A"/>
    <w:rsid w:val="00B70BD2"/>
    <w:rsid w:val="00B71673"/>
    <w:rsid w:val="00B722C0"/>
    <w:rsid w:val="00B73CFC"/>
    <w:rsid w:val="00B741A8"/>
    <w:rsid w:val="00B7496F"/>
    <w:rsid w:val="00B76A8D"/>
    <w:rsid w:val="00B76B41"/>
    <w:rsid w:val="00B77506"/>
    <w:rsid w:val="00B77E05"/>
    <w:rsid w:val="00B802F1"/>
    <w:rsid w:val="00B8031C"/>
    <w:rsid w:val="00B816D5"/>
    <w:rsid w:val="00B81AD1"/>
    <w:rsid w:val="00B81BD7"/>
    <w:rsid w:val="00B81D61"/>
    <w:rsid w:val="00B8242E"/>
    <w:rsid w:val="00B824E3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B06"/>
    <w:rsid w:val="00B968B9"/>
    <w:rsid w:val="00B96F37"/>
    <w:rsid w:val="00B97A14"/>
    <w:rsid w:val="00B97EAE"/>
    <w:rsid w:val="00BA09AA"/>
    <w:rsid w:val="00BA09AD"/>
    <w:rsid w:val="00BA171A"/>
    <w:rsid w:val="00BA25B2"/>
    <w:rsid w:val="00BA354C"/>
    <w:rsid w:val="00BA3A10"/>
    <w:rsid w:val="00BA3B0B"/>
    <w:rsid w:val="00BA4082"/>
    <w:rsid w:val="00BA5D6C"/>
    <w:rsid w:val="00BA6036"/>
    <w:rsid w:val="00BB1445"/>
    <w:rsid w:val="00BB1CFF"/>
    <w:rsid w:val="00BB281D"/>
    <w:rsid w:val="00BB39E4"/>
    <w:rsid w:val="00BB4B5A"/>
    <w:rsid w:val="00BB69FE"/>
    <w:rsid w:val="00BB7431"/>
    <w:rsid w:val="00BB7C92"/>
    <w:rsid w:val="00BC070D"/>
    <w:rsid w:val="00BC0D87"/>
    <w:rsid w:val="00BC22ED"/>
    <w:rsid w:val="00BC2C5E"/>
    <w:rsid w:val="00BC2EFC"/>
    <w:rsid w:val="00BC418E"/>
    <w:rsid w:val="00BC4972"/>
    <w:rsid w:val="00BC6837"/>
    <w:rsid w:val="00BC6A9E"/>
    <w:rsid w:val="00BC6D87"/>
    <w:rsid w:val="00BC77FD"/>
    <w:rsid w:val="00BD0CA3"/>
    <w:rsid w:val="00BD0CCD"/>
    <w:rsid w:val="00BD141C"/>
    <w:rsid w:val="00BD1E13"/>
    <w:rsid w:val="00BD2429"/>
    <w:rsid w:val="00BD26DE"/>
    <w:rsid w:val="00BD2F06"/>
    <w:rsid w:val="00BD48D2"/>
    <w:rsid w:val="00BD5138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5298"/>
    <w:rsid w:val="00BF6456"/>
    <w:rsid w:val="00BF64C5"/>
    <w:rsid w:val="00BF6FDB"/>
    <w:rsid w:val="00BF770A"/>
    <w:rsid w:val="00C0210A"/>
    <w:rsid w:val="00C045C2"/>
    <w:rsid w:val="00C055A8"/>
    <w:rsid w:val="00C056AB"/>
    <w:rsid w:val="00C07EE4"/>
    <w:rsid w:val="00C1070F"/>
    <w:rsid w:val="00C10D26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0E8"/>
    <w:rsid w:val="00C22427"/>
    <w:rsid w:val="00C2242F"/>
    <w:rsid w:val="00C227A4"/>
    <w:rsid w:val="00C2300E"/>
    <w:rsid w:val="00C25F50"/>
    <w:rsid w:val="00C26B1D"/>
    <w:rsid w:val="00C26CEA"/>
    <w:rsid w:val="00C26CF8"/>
    <w:rsid w:val="00C272A2"/>
    <w:rsid w:val="00C32BD9"/>
    <w:rsid w:val="00C32E17"/>
    <w:rsid w:val="00C33E68"/>
    <w:rsid w:val="00C3410A"/>
    <w:rsid w:val="00C3421E"/>
    <w:rsid w:val="00C345EF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ADE"/>
    <w:rsid w:val="00C45DD1"/>
    <w:rsid w:val="00C47C93"/>
    <w:rsid w:val="00C5007F"/>
    <w:rsid w:val="00C513A3"/>
    <w:rsid w:val="00C51C60"/>
    <w:rsid w:val="00C51FA5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30BF"/>
    <w:rsid w:val="00C7472F"/>
    <w:rsid w:val="00C74F78"/>
    <w:rsid w:val="00C75794"/>
    <w:rsid w:val="00C76E1F"/>
    <w:rsid w:val="00C7787A"/>
    <w:rsid w:val="00C82392"/>
    <w:rsid w:val="00C82595"/>
    <w:rsid w:val="00C828A4"/>
    <w:rsid w:val="00C84722"/>
    <w:rsid w:val="00C84C25"/>
    <w:rsid w:val="00C85BFC"/>
    <w:rsid w:val="00C901E8"/>
    <w:rsid w:val="00C904CD"/>
    <w:rsid w:val="00C908C0"/>
    <w:rsid w:val="00C90CB9"/>
    <w:rsid w:val="00C917BE"/>
    <w:rsid w:val="00C91DAA"/>
    <w:rsid w:val="00C91F68"/>
    <w:rsid w:val="00C92449"/>
    <w:rsid w:val="00C92CA3"/>
    <w:rsid w:val="00C92FEE"/>
    <w:rsid w:val="00C93B49"/>
    <w:rsid w:val="00C93E5D"/>
    <w:rsid w:val="00C95B9F"/>
    <w:rsid w:val="00C965AA"/>
    <w:rsid w:val="00C9680D"/>
    <w:rsid w:val="00C96D42"/>
    <w:rsid w:val="00C97075"/>
    <w:rsid w:val="00C97D5C"/>
    <w:rsid w:val="00CA0687"/>
    <w:rsid w:val="00CA08FD"/>
    <w:rsid w:val="00CA09EF"/>
    <w:rsid w:val="00CA1013"/>
    <w:rsid w:val="00CA143B"/>
    <w:rsid w:val="00CA1517"/>
    <w:rsid w:val="00CA17CF"/>
    <w:rsid w:val="00CA1EE9"/>
    <w:rsid w:val="00CA47C3"/>
    <w:rsid w:val="00CA5A6A"/>
    <w:rsid w:val="00CA6F7E"/>
    <w:rsid w:val="00CB02F6"/>
    <w:rsid w:val="00CB0DAA"/>
    <w:rsid w:val="00CB2299"/>
    <w:rsid w:val="00CB46AA"/>
    <w:rsid w:val="00CB4E2D"/>
    <w:rsid w:val="00CB5142"/>
    <w:rsid w:val="00CB5A80"/>
    <w:rsid w:val="00CB668B"/>
    <w:rsid w:val="00CB680A"/>
    <w:rsid w:val="00CB6E7A"/>
    <w:rsid w:val="00CB7CFB"/>
    <w:rsid w:val="00CB7FAE"/>
    <w:rsid w:val="00CC0696"/>
    <w:rsid w:val="00CC25C0"/>
    <w:rsid w:val="00CC4B96"/>
    <w:rsid w:val="00CC6209"/>
    <w:rsid w:val="00CC6D9F"/>
    <w:rsid w:val="00CD019A"/>
    <w:rsid w:val="00CD2747"/>
    <w:rsid w:val="00CD2805"/>
    <w:rsid w:val="00CD2BB7"/>
    <w:rsid w:val="00CD392D"/>
    <w:rsid w:val="00CD5006"/>
    <w:rsid w:val="00CD5706"/>
    <w:rsid w:val="00CD57A1"/>
    <w:rsid w:val="00CD5977"/>
    <w:rsid w:val="00CD5C30"/>
    <w:rsid w:val="00CD5C91"/>
    <w:rsid w:val="00CD7155"/>
    <w:rsid w:val="00CD7EE2"/>
    <w:rsid w:val="00CE16D7"/>
    <w:rsid w:val="00CE18B7"/>
    <w:rsid w:val="00CE3906"/>
    <w:rsid w:val="00CE5C5F"/>
    <w:rsid w:val="00CE6AB9"/>
    <w:rsid w:val="00CE7816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223"/>
    <w:rsid w:val="00CF4B92"/>
    <w:rsid w:val="00CF4F4A"/>
    <w:rsid w:val="00CF663C"/>
    <w:rsid w:val="00CF732A"/>
    <w:rsid w:val="00D0074E"/>
    <w:rsid w:val="00D00EA2"/>
    <w:rsid w:val="00D02EAE"/>
    <w:rsid w:val="00D02EE1"/>
    <w:rsid w:val="00D02FC0"/>
    <w:rsid w:val="00D03374"/>
    <w:rsid w:val="00D03797"/>
    <w:rsid w:val="00D03AC4"/>
    <w:rsid w:val="00D03ED5"/>
    <w:rsid w:val="00D0516E"/>
    <w:rsid w:val="00D05CCE"/>
    <w:rsid w:val="00D05D60"/>
    <w:rsid w:val="00D07358"/>
    <w:rsid w:val="00D07E51"/>
    <w:rsid w:val="00D07E64"/>
    <w:rsid w:val="00D07ECC"/>
    <w:rsid w:val="00D1064E"/>
    <w:rsid w:val="00D11E32"/>
    <w:rsid w:val="00D1263B"/>
    <w:rsid w:val="00D12B18"/>
    <w:rsid w:val="00D12B47"/>
    <w:rsid w:val="00D12FC5"/>
    <w:rsid w:val="00D14A6D"/>
    <w:rsid w:val="00D14B63"/>
    <w:rsid w:val="00D1533A"/>
    <w:rsid w:val="00D16676"/>
    <w:rsid w:val="00D17833"/>
    <w:rsid w:val="00D17856"/>
    <w:rsid w:val="00D21898"/>
    <w:rsid w:val="00D22623"/>
    <w:rsid w:val="00D22A12"/>
    <w:rsid w:val="00D237DC"/>
    <w:rsid w:val="00D25407"/>
    <w:rsid w:val="00D25E6A"/>
    <w:rsid w:val="00D2625E"/>
    <w:rsid w:val="00D2799E"/>
    <w:rsid w:val="00D31129"/>
    <w:rsid w:val="00D320E0"/>
    <w:rsid w:val="00D33733"/>
    <w:rsid w:val="00D33982"/>
    <w:rsid w:val="00D33BEF"/>
    <w:rsid w:val="00D36715"/>
    <w:rsid w:val="00D369DC"/>
    <w:rsid w:val="00D37127"/>
    <w:rsid w:val="00D407AE"/>
    <w:rsid w:val="00D408D8"/>
    <w:rsid w:val="00D42BCD"/>
    <w:rsid w:val="00D43842"/>
    <w:rsid w:val="00D44A38"/>
    <w:rsid w:val="00D45BDF"/>
    <w:rsid w:val="00D4678B"/>
    <w:rsid w:val="00D47C12"/>
    <w:rsid w:val="00D50556"/>
    <w:rsid w:val="00D50662"/>
    <w:rsid w:val="00D51B56"/>
    <w:rsid w:val="00D51CEA"/>
    <w:rsid w:val="00D52743"/>
    <w:rsid w:val="00D528F6"/>
    <w:rsid w:val="00D54048"/>
    <w:rsid w:val="00D568A0"/>
    <w:rsid w:val="00D56A06"/>
    <w:rsid w:val="00D56F7F"/>
    <w:rsid w:val="00D57EF2"/>
    <w:rsid w:val="00D6017E"/>
    <w:rsid w:val="00D66FB6"/>
    <w:rsid w:val="00D67699"/>
    <w:rsid w:val="00D70E2F"/>
    <w:rsid w:val="00D723D9"/>
    <w:rsid w:val="00D72785"/>
    <w:rsid w:val="00D73121"/>
    <w:rsid w:val="00D75162"/>
    <w:rsid w:val="00D759BB"/>
    <w:rsid w:val="00D75B12"/>
    <w:rsid w:val="00D76BD5"/>
    <w:rsid w:val="00D770A1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3C9E"/>
    <w:rsid w:val="00D943DC"/>
    <w:rsid w:val="00D94B32"/>
    <w:rsid w:val="00D96189"/>
    <w:rsid w:val="00D96653"/>
    <w:rsid w:val="00D969AF"/>
    <w:rsid w:val="00D96D29"/>
    <w:rsid w:val="00DA033F"/>
    <w:rsid w:val="00DA2909"/>
    <w:rsid w:val="00DA3B82"/>
    <w:rsid w:val="00DA3C1F"/>
    <w:rsid w:val="00DA5AAD"/>
    <w:rsid w:val="00DA5E79"/>
    <w:rsid w:val="00DA6782"/>
    <w:rsid w:val="00DA6C35"/>
    <w:rsid w:val="00DB041B"/>
    <w:rsid w:val="00DB18E0"/>
    <w:rsid w:val="00DB2317"/>
    <w:rsid w:val="00DB3E23"/>
    <w:rsid w:val="00DB77E7"/>
    <w:rsid w:val="00DB7F9A"/>
    <w:rsid w:val="00DC0861"/>
    <w:rsid w:val="00DC1C64"/>
    <w:rsid w:val="00DC2540"/>
    <w:rsid w:val="00DC2713"/>
    <w:rsid w:val="00DC43D7"/>
    <w:rsid w:val="00DC476D"/>
    <w:rsid w:val="00DC60E4"/>
    <w:rsid w:val="00DC63C1"/>
    <w:rsid w:val="00DC6822"/>
    <w:rsid w:val="00DC6B6C"/>
    <w:rsid w:val="00DC6BA1"/>
    <w:rsid w:val="00DC70C2"/>
    <w:rsid w:val="00DC7215"/>
    <w:rsid w:val="00DD0C68"/>
    <w:rsid w:val="00DD1349"/>
    <w:rsid w:val="00DD1CE8"/>
    <w:rsid w:val="00DD36C2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7CA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1AEB"/>
    <w:rsid w:val="00E03675"/>
    <w:rsid w:val="00E05BA3"/>
    <w:rsid w:val="00E05E9C"/>
    <w:rsid w:val="00E0614F"/>
    <w:rsid w:val="00E078CF"/>
    <w:rsid w:val="00E100B7"/>
    <w:rsid w:val="00E107F8"/>
    <w:rsid w:val="00E12D41"/>
    <w:rsid w:val="00E144EE"/>
    <w:rsid w:val="00E15229"/>
    <w:rsid w:val="00E15752"/>
    <w:rsid w:val="00E15818"/>
    <w:rsid w:val="00E17E4E"/>
    <w:rsid w:val="00E17F90"/>
    <w:rsid w:val="00E22628"/>
    <w:rsid w:val="00E228C1"/>
    <w:rsid w:val="00E22A84"/>
    <w:rsid w:val="00E238E2"/>
    <w:rsid w:val="00E23908"/>
    <w:rsid w:val="00E23A04"/>
    <w:rsid w:val="00E24E64"/>
    <w:rsid w:val="00E25264"/>
    <w:rsid w:val="00E26400"/>
    <w:rsid w:val="00E272DC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996"/>
    <w:rsid w:val="00E43B41"/>
    <w:rsid w:val="00E4434E"/>
    <w:rsid w:val="00E44D99"/>
    <w:rsid w:val="00E474AA"/>
    <w:rsid w:val="00E477BA"/>
    <w:rsid w:val="00E47DA7"/>
    <w:rsid w:val="00E51B80"/>
    <w:rsid w:val="00E51FDE"/>
    <w:rsid w:val="00E527AE"/>
    <w:rsid w:val="00E528FF"/>
    <w:rsid w:val="00E538AA"/>
    <w:rsid w:val="00E54474"/>
    <w:rsid w:val="00E55EA7"/>
    <w:rsid w:val="00E56F4D"/>
    <w:rsid w:val="00E57E62"/>
    <w:rsid w:val="00E61BFF"/>
    <w:rsid w:val="00E654EB"/>
    <w:rsid w:val="00E65C27"/>
    <w:rsid w:val="00E665FB"/>
    <w:rsid w:val="00E66E2D"/>
    <w:rsid w:val="00E67518"/>
    <w:rsid w:val="00E675C3"/>
    <w:rsid w:val="00E700B2"/>
    <w:rsid w:val="00E711CA"/>
    <w:rsid w:val="00E729B4"/>
    <w:rsid w:val="00E73A8F"/>
    <w:rsid w:val="00E74802"/>
    <w:rsid w:val="00E750FE"/>
    <w:rsid w:val="00E75DB7"/>
    <w:rsid w:val="00E77817"/>
    <w:rsid w:val="00E77D32"/>
    <w:rsid w:val="00E80633"/>
    <w:rsid w:val="00E82584"/>
    <w:rsid w:val="00E8342F"/>
    <w:rsid w:val="00E850B1"/>
    <w:rsid w:val="00E853AA"/>
    <w:rsid w:val="00E8658F"/>
    <w:rsid w:val="00E87E4D"/>
    <w:rsid w:val="00E90674"/>
    <w:rsid w:val="00E927E3"/>
    <w:rsid w:val="00E93422"/>
    <w:rsid w:val="00E940BE"/>
    <w:rsid w:val="00E944CB"/>
    <w:rsid w:val="00E94582"/>
    <w:rsid w:val="00E94E15"/>
    <w:rsid w:val="00E9632D"/>
    <w:rsid w:val="00E96A5F"/>
    <w:rsid w:val="00E975AD"/>
    <w:rsid w:val="00EA0213"/>
    <w:rsid w:val="00EA0E66"/>
    <w:rsid w:val="00EA0FC4"/>
    <w:rsid w:val="00EA25E4"/>
    <w:rsid w:val="00EA25FB"/>
    <w:rsid w:val="00EA2FBB"/>
    <w:rsid w:val="00EA3248"/>
    <w:rsid w:val="00EA408B"/>
    <w:rsid w:val="00EA42D8"/>
    <w:rsid w:val="00EA497D"/>
    <w:rsid w:val="00EA5BB7"/>
    <w:rsid w:val="00EA6B3A"/>
    <w:rsid w:val="00EB0C6D"/>
    <w:rsid w:val="00EB208B"/>
    <w:rsid w:val="00EB25BB"/>
    <w:rsid w:val="00EB2A92"/>
    <w:rsid w:val="00EB2B62"/>
    <w:rsid w:val="00EB4B11"/>
    <w:rsid w:val="00EB4CD1"/>
    <w:rsid w:val="00EB599B"/>
    <w:rsid w:val="00EB63CF"/>
    <w:rsid w:val="00EB65C9"/>
    <w:rsid w:val="00EC09EA"/>
    <w:rsid w:val="00EC19B0"/>
    <w:rsid w:val="00EC2742"/>
    <w:rsid w:val="00EC345B"/>
    <w:rsid w:val="00EC3AE1"/>
    <w:rsid w:val="00EC7AE7"/>
    <w:rsid w:val="00ED08A7"/>
    <w:rsid w:val="00ED091E"/>
    <w:rsid w:val="00ED0CC2"/>
    <w:rsid w:val="00ED1B00"/>
    <w:rsid w:val="00ED2481"/>
    <w:rsid w:val="00ED259B"/>
    <w:rsid w:val="00ED2B41"/>
    <w:rsid w:val="00ED2E13"/>
    <w:rsid w:val="00ED2ED3"/>
    <w:rsid w:val="00ED3394"/>
    <w:rsid w:val="00ED5477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553"/>
    <w:rsid w:val="00EF0850"/>
    <w:rsid w:val="00EF1102"/>
    <w:rsid w:val="00EF152B"/>
    <w:rsid w:val="00EF1B46"/>
    <w:rsid w:val="00EF25EA"/>
    <w:rsid w:val="00EF2C14"/>
    <w:rsid w:val="00EF342C"/>
    <w:rsid w:val="00EF41D6"/>
    <w:rsid w:val="00EF5594"/>
    <w:rsid w:val="00EF6179"/>
    <w:rsid w:val="00EF6CCA"/>
    <w:rsid w:val="00EF7082"/>
    <w:rsid w:val="00EF7C5D"/>
    <w:rsid w:val="00F12D65"/>
    <w:rsid w:val="00F13ED0"/>
    <w:rsid w:val="00F13EE2"/>
    <w:rsid w:val="00F14657"/>
    <w:rsid w:val="00F14748"/>
    <w:rsid w:val="00F1556F"/>
    <w:rsid w:val="00F164ED"/>
    <w:rsid w:val="00F167F5"/>
    <w:rsid w:val="00F200AB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408B"/>
    <w:rsid w:val="00F344D2"/>
    <w:rsid w:val="00F35B26"/>
    <w:rsid w:val="00F36282"/>
    <w:rsid w:val="00F37428"/>
    <w:rsid w:val="00F37B00"/>
    <w:rsid w:val="00F41175"/>
    <w:rsid w:val="00F4165B"/>
    <w:rsid w:val="00F41F7F"/>
    <w:rsid w:val="00F432DA"/>
    <w:rsid w:val="00F45CFE"/>
    <w:rsid w:val="00F45FEE"/>
    <w:rsid w:val="00F4780D"/>
    <w:rsid w:val="00F50219"/>
    <w:rsid w:val="00F53150"/>
    <w:rsid w:val="00F53C83"/>
    <w:rsid w:val="00F53EB0"/>
    <w:rsid w:val="00F56E0F"/>
    <w:rsid w:val="00F577D3"/>
    <w:rsid w:val="00F60451"/>
    <w:rsid w:val="00F606B4"/>
    <w:rsid w:val="00F619C1"/>
    <w:rsid w:val="00F64D2D"/>
    <w:rsid w:val="00F64DAD"/>
    <w:rsid w:val="00F65FCB"/>
    <w:rsid w:val="00F66430"/>
    <w:rsid w:val="00F6651F"/>
    <w:rsid w:val="00F66536"/>
    <w:rsid w:val="00F66B79"/>
    <w:rsid w:val="00F67E91"/>
    <w:rsid w:val="00F700DF"/>
    <w:rsid w:val="00F71782"/>
    <w:rsid w:val="00F721DA"/>
    <w:rsid w:val="00F73489"/>
    <w:rsid w:val="00F7422A"/>
    <w:rsid w:val="00F746EA"/>
    <w:rsid w:val="00F74A10"/>
    <w:rsid w:val="00F74CCB"/>
    <w:rsid w:val="00F75623"/>
    <w:rsid w:val="00F76021"/>
    <w:rsid w:val="00F76F87"/>
    <w:rsid w:val="00F80956"/>
    <w:rsid w:val="00F8146C"/>
    <w:rsid w:val="00F8180D"/>
    <w:rsid w:val="00F81EE2"/>
    <w:rsid w:val="00F8290C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0A6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274A"/>
    <w:rsid w:val="00FB4649"/>
    <w:rsid w:val="00FB4C03"/>
    <w:rsid w:val="00FB6315"/>
    <w:rsid w:val="00FB6B9B"/>
    <w:rsid w:val="00FB6DEF"/>
    <w:rsid w:val="00FB70B7"/>
    <w:rsid w:val="00FB726A"/>
    <w:rsid w:val="00FC05DC"/>
    <w:rsid w:val="00FC08F7"/>
    <w:rsid w:val="00FC0EC3"/>
    <w:rsid w:val="00FC1786"/>
    <w:rsid w:val="00FC296A"/>
    <w:rsid w:val="00FC3603"/>
    <w:rsid w:val="00FC4F5E"/>
    <w:rsid w:val="00FC642F"/>
    <w:rsid w:val="00FD0782"/>
    <w:rsid w:val="00FD11BB"/>
    <w:rsid w:val="00FD157B"/>
    <w:rsid w:val="00FD181F"/>
    <w:rsid w:val="00FD198D"/>
    <w:rsid w:val="00FD2457"/>
    <w:rsid w:val="00FD2D0D"/>
    <w:rsid w:val="00FD3626"/>
    <w:rsid w:val="00FD3E71"/>
    <w:rsid w:val="00FD64A2"/>
    <w:rsid w:val="00FE0113"/>
    <w:rsid w:val="00FE016E"/>
    <w:rsid w:val="00FE048F"/>
    <w:rsid w:val="00FE2941"/>
    <w:rsid w:val="00FE3201"/>
    <w:rsid w:val="00FE37DE"/>
    <w:rsid w:val="00FE42DF"/>
    <w:rsid w:val="00FE491C"/>
    <w:rsid w:val="00FE6F60"/>
    <w:rsid w:val="00FF05BE"/>
    <w:rsid w:val="00FF1E10"/>
    <w:rsid w:val="00FF37BF"/>
    <w:rsid w:val="00FF48AC"/>
    <w:rsid w:val="00FF56AE"/>
    <w:rsid w:val="00FF66B6"/>
    <w:rsid w:val="0260824C"/>
    <w:rsid w:val="07E3EE63"/>
    <w:rsid w:val="0D58B8FB"/>
    <w:rsid w:val="0E3A078A"/>
    <w:rsid w:val="108925D2"/>
    <w:rsid w:val="14603CA4"/>
    <w:rsid w:val="197D67D4"/>
    <w:rsid w:val="1B188A92"/>
    <w:rsid w:val="1F5BB4E3"/>
    <w:rsid w:val="241014EF"/>
    <w:rsid w:val="25564B02"/>
    <w:rsid w:val="30DCBA15"/>
    <w:rsid w:val="31E9A565"/>
    <w:rsid w:val="3343AE20"/>
    <w:rsid w:val="3420E95D"/>
    <w:rsid w:val="34D8AC71"/>
    <w:rsid w:val="3C9C113A"/>
    <w:rsid w:val="3D4DAA5D"/>
    <w:rsid w:val="4266B47F"/>
    <w:rsid w:val="476A0CE9"/>
    <w:rsid w:val="477A9D66"/>
    <w:rsid w:val="491FF92E"/>
    <w:rsid w:val="4B58A1A8"/>
    <w:rsid w:val="4B869D44"/>
    <w:rsid w:val="4BFDA00E"/>
    <w:rsid w:val="4F2C0F2A"/>
    <w:rsid w:val="50A2912B"/>
    <w:rsid w:val="56BEFAE8"/>
    <w:rsid w:val="572BA346"/>
    <w:rsid w:val="57708973"/>
    <w:rsid w:val="6166BB3A"/>
    <w:rsid w:val="630ED54D"/>
    <w:rsid w:val="69FEF82F"/>
    <w:rsid w:val="6C93D95D"/>
    <w:rsid w:val="6F16271D"/>
    <w:rsid w:val="71890178"/>
    <w:rsid w:val="73FF573F"/>
    <w:rsid w:val="74056C4F"/>
    <w:rsid w:val="78CFEC70"/>
    <w:rsid w:val="7AFE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B888F"/>
  <w15:chartTrackingRefBased/>
  <w15:docId w15:val="{20A95DD1-FE18-4EF4-8114-5C90682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5ADE"/>
    <w:pPr>
      <w:ind w:firstLine="567"/>
    </w:pPr>
    <w:rPr>
      <w:rFonts w:ascii="Arial" w:hAnsi="Arial" w:cs="Arial" w:eastAsiaTheme="minorEastAsia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cs="Times New Roman" w:eastAsiaTheme="minorEastAsia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846018"/>
    <w:rPr>
      <w:rFonts w:ascii="Arial" w:hAnsi="Arial" w:eastAsia="Calibri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styleId="Ttulo2Char" w:customStyle="1">
    <w:name w:val="Título 2 Char"/>
    <w:basedOn w:val="Fontepargpadro"/>
    <w:link w:val="Ttulo2"/>
    <w:uiPriority w:val="9"/>
    <w:rsid w:val="00C045C2"/>
    <w:rPr>
      <w:rFonts w:ascii="Arial" w:hAnsi="Arial" w:cs="Arial" w:eastAsiaTheme="majorEastAsia"/>
      <w:b/>
      <w:bCs/>
      <w:caps/>
      <w:color w:val="F5A607"/>
      <w:sz w:val="36"/>
      <w:szCs w:val="24"/>
    </w:rPr>
  </w:style>
  <w:style w:type="character" w:styleId="Ttulo3Char" w:customStyle="1">
    <w:name w:val="Título 3 Char"/>
    <w:basedOn w:val="Fontepargpadro"/>
    <w:link w:val="Ttulo3"/>
    <w:uiPriority w:val="9"/>
    <w:rsid w:val="00786C0D"/>
    <w:rPr>
      <w:rFonts w:ascii="Arial" w:hAnsi="Arial" w:cs="Arial" w:eastAsiaTheme="majorEastAsia"/>
      <w:b/>
      <w:bCs/>
      <w:color w:val="113162"/>
      <w:sz w:val="32"/>
    </w:rPr>
  </w:style>
  <w:style w:type="character" w:styleId="Ttulo4Char" w:customStyle="1">
    <w:name w:val="Título 4 Char"/>
    <w:aliases w:val="1.4 - Tipo de Documento parte 2 Char"/>
    <w:basedOn w:val="Fontepargpadro"/>
    <w:link w:val="Ttulo4"/>
    <w:uiPriority w:val="9"/>
    <w:rsid w:val="00B3428C"/>
    <w:rPr>
      <w:rFonts w:ascii="Arial" w:hAnsi="Arial" w:cs="Arial" w:eastAsiaTheme="majorEastAsia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styleId="SemEspaamentoChar" w:customStyle="1">
    <w:name w:val="Sem Espaçamento Char"/>
    <w:basedOn w:val="Fontepargpadro"/>
    <w:link w:val="SemEspaamento"/>
    <w:uiPriority w:val="1"/>
    <w:rsid w:val="00B5761D"/>
    <w:rPr>
      <w:rFonts w:ascii="Arial" w:hAnsi="Arial" w:cs="Arial" w:eastAsiaTheme="minorEastAsia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B56851"/>
    <w:rPr>
      <w:rFonts w:ascii="Segoe UI" w:hAnsi="Segoe UI" w:cs="Segoe UI" w:eastAsiaTheme="minorEastAsia"/>
      <w:sz w:val="18"/>
      <w:szCs w:val="18"/>
      <w:lang w:eastAsia="pt-BR"/>
    </w:rPr>
  </w:style>
  <w:style w:type="paragraph" w:styleId="Resultados" w:customStyle="1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styleId="ResultadosChar" w:customStyle="1">
    <w:name w:val="Resultados Char"/>
    <w:basedOn w:val="Fontepargpadro"/>
    <w:link w:val="Resultados"/>
    <w:rsid w:val="00CF663C"/>
    <w:rPr>
      <w:rFonts w:ascii="Arial" w:hAnsi="Arial" w:cs="Arial" w:eastAsiaTheme="minorEastAsia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AE196F"/>
    <w:rPr>
      <w:rFonts w:ascii="Arial" w:hAnsi="Arial" w:cs="Arial" w:eastAsiaTheme="minorEastAsia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hAnsi="Arial" w:cs="Arial" w:eastAsiaTheme="minorEastAsia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styleId="Tabelacomgrade1" w:customStyle="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hAnsi="Arial" w:eastAsia="Arial" w:cs="Arial"/>
      <w:sz w:val="24"/>
      <w:szCs w:val="24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-TIPODETRABALHO" w:customStyle="1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styleId="12-NOMEDADISCIPLINA" w:customStyle="1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styleId="11-TIPODETRABALHOChar" w:customStyle="1">
    <w:name w:val="1.1. - TIPO DE TRABALHO Char"/>
    <w:basedOn w:val="Ttulo1Char"/>
    <w:link w:val="11-TIPODETRABALHO"/>
    <w:rsid w:val="00B73CFC"/>
    <w:rPr>
      <w:rFonts w:ascii="Arial" w:hAnsi="Arial" w:eastAsia="Calibri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13-AUTORIADOMATERIAL" w:customStyle="1">
    <w:name w:val="1.3 - AUTORIA DO MATERIAL"/>
    <w:basedOn w:val="Ttulo4"/>
    <w:link w:val="13-AUTORIADOMATERIALChar"/>
    <w:qFormat/>
    <w:rsid w:val="00D80AA7"/>
    <w:pPr>
      <w:jc w:val="right"/>
    </w:pPr>
  </w:style>
  <w:style w:type="character" w:styleId="12-NOMEDADISCIPLINAChar" w:customStyle="1">
    <w:name w:val="1.2 - NOME DA DISCIPLINA Char"/>
    <w:basedOn w:val="Ttulo2Char"/>
    <w:link w:val="12-NOMEDADISCIPLINA"/>
    <w:rsid w:val="005318AE"/>
    <w:rPr>
      <w:rFonts w:ascii="Arial" w:hAnsi="Arial" w:cs="Arial" w:eastAsiaTheme="majorEastAsia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styleId="13-AUTORIADOMATERIALChar" w:customStyle="1">
    <w:name w:val="1.3 - AUTORIA DO MATERIAL Char"/>
    <w:basedOn w:val="Ttulo4Char"/>
    <w:link w:val="13-AUTORIADOMATERIAL"/>
    <w:rsid w:val="00D80AA7"/>
    <w:rPr>
      <w:rFonts w:ascii="Arial" w:hAnsi="Arial" w:cs="Arial" w:eastAsiaTheme="majorEastAsia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81B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1BA3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181BA3"/>
    <w:rPr>
      <w:rFonts w:ascii="Arial" w:hAnsi="Arial" w:cs="Arial" w:eastAsiaTheme="minorEastAsi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81BA3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181BA3"/>
    <w:rPr>
      <w:rFonts w:ascii="Arial" w:hAnsi="Arial" w:cs="Arial" w:eastAsiaTheme="minorEastAsia"/>
      <w:b/>
      <w:bCs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70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27085B"/>
    <w:rPr>
      <w:rFonts w:ascii="Courier New" w:hAnsi="Courier New" w:eastAsia="Times New Roman" w:cs="Courier New"/>
      <w:sz w:val="20"/>
      <w:szCs w:val="20"/>
      <w:lang w:eastAsia="pt-BR"/>
    </w:rPr>
  </w:style>
  <w:style w:type="table" w:styleId="TabeladeGrade4-nfase6">
    <w:name w:val="Grid Table 4 Accent 6"/>
    <w:basedOn w:val="Tabelanormal"/>
    <w:uiPriority w:val="49"/>
    <w:rsid w:val="009E6C5A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4">
    <w:name w:val="Grid Table 4 Accent 4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2">
    <w:name w:val="Grid Table 4 Accent 2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header" Target="header1.xml" Id="rId18" /><Relationship Type="http://schemas.openxmlformats.org/officeDocument/2006/relationships/numbering" Target="numbering.xml" Id="rId3" /><Relationship Type="http://schemas.openxmlformats.org/officeDocument/2006/relationships/theme" Target="theme/theme1.xml" Id="rId21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footer" Target="footer1.xml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image" Target="/media/imageb.png" Id="Re40e01137ce6405e" /><Relationship Type="http://schemas.openxmlformats.org/officeDocument/2006/relationships/image" Target="/media/imagec.png" Id="R0ebdfff8ceea47de" /><Relationship Type="http://schemas.openxmlformats.org/officeDocument/2006/relationships/image" Target="/media/imaged.png" Id="R5051c314263d4331" /><Relationship Type="http://schemas.openxmlformats.org/officeDocument/2006/relationships/image" Target="/media/imagee.png" Id="R633b4b589e8f4b35" /><Relationship Type="http://schemas.openxmlformats.org/officeDocument/2006/relationships/image" Target="/media/imagef.png" Id="R57fe7e75757b4d99" /><Relationship Type="http://schemas.openxmlformats.org/officeDocument/2006/relationships/image" Target="/media/image10.png" Id="Ra080244e3a314e5f" /><Relationship Type="http://schemas.openxmlformats.org/officeDocument/2006/relationships/image" Target="/media/image11.png" Id="R8fc17986d00041d1" /><Relationship Type="http://schemas.openxmlformats.org/officeDocument/2006/relationships/image" Target="/media/image12.png" Id="Rcfeb3b0f100b4f05" /><Relationship Type="http://schemas.openxmlformats.org/officeDocument/2006/relationships/glossaryDocument" Target="glossary/document.xml" Id="Rccf3f8b9083d4b2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e5a21-1cc8-4acc-aa72-82a3d525ea4f}"/>
      </w:docPartPr>
      <w:docPartBody>
        <w:p w14:paraId="7AFB197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Modelo caderno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Processamento de Imagens</dc:title>
  <dc:subject>CADERNO DE RESOLUÇÃO DA ATIVIDADE PRÁTICA</dc:subject>
  <dc:creator>ESCREVA SEU NOME AQUI</dc:creator>
  <keywords/>
  <dc:description/>
  <lastModifiedBy>ALISSON DE SOUZA RODRIGUES</lastModifiedBy>
  <revision>3</revision>
  <lastPrinted>2020-11-23T21:46:00.0000000Z</lastPrinted>
  <dcterms:created xsi:type="dcterms:W3CDTF">2023-02-27T11:47:00.0000000Z</dcterms:created>
  <dcterms:modified xsi:type="dcterms:W3CDTF">2023-04-08T22:10:55.3738621Z</dcterms:modified>
</coreProperties>
</file>